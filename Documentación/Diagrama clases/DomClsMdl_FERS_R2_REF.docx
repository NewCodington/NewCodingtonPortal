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New Codington Fes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tival Online Project - 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br/>
        <w:t>Domain Class Model</w:t>
      </w:r>
      <w:r w:rsidR="00451CD8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451CD8" w:rsidRPr="00DA4160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 xml:space="preserve">New </w:t>
      </w:r>
      <w:proofErr w:type="spellStart"/>
      <w:r w:rsidRPr="0093117E">
        <w:rPr>
          <w:rFonts w:ascii="Arial" w:hAnsi="Arial" w:cs="Arial"/>
          <w:u w:val="single"/>
        </w:rPr>
        <w:t>Codington</w:t>
      </w:r>
      <w:proofErr w:type="spellEnd"/>
      <w:r w:rsidRPr="0093117E">
        <w:rPr>
          <w:rFonts w:ascii="Arial" w:hAnsi="Arial" w:cs="Arial"/>
          <w:u w:val="single"/>
        </w:rPr>
        <w:t xml:space="preserve">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</w:t>
      </w:r>
      <w:r w:rsidR="00293CB3">
        <w:rPr>
          <w:rFonts w:ascii="Arial" w:hAnsi="Arial" w:cs="Arial"/>
          <w:u w:val="single"/>
        </w:rPr>
        <w:t xml:space="preserve"> Registration System – Release 2</w:t>
      </w:r>
      <w:r w:rsidR="00801A6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F73D65" w:rsidRPr="00DA4160" w:rsidRDefault="00097137">
      <w:pPr>
        <w:pStyle w:val="TOC1"/>
        <w:rPr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8939686" w:history="1">
        <w:r w:rsidR="00F73D65" w:rsidRPr="00B934DA">
          <w:rPr>
            <w:rStyle w:val="Hyperlink"/>
            <w:rFonts w:ascii="Arial" w:hAnsi="Arial"/>
            <w:noProof/>
          </w:rPr>
          <w:t>1</w:t>
        </w:r>
        <w:r w:rsidR="00F73D65" w:rsidRPr="00DA4160">
          <w:rPr>
            <w:noProof/>
            <w:szCs w:val="22"/>
            <w:lang w:val="en-US"/>
          </w:rPr>
          <w:tab/>
        </w:r>
        <w:r w:rsidR="00F73D65" w:rsidRPr="00B934DA">
          <w:rPr>
            <w:rStyle w:val="Hyperlink"/>
            <w:rFonts w:ascii="Arial" w:hAnsi="Arial" w:cs="Arial"/>
            <w:noProof/>
          </w:rPr>
          <w:t>Class Model – FERS</w:t>
        </w:r>
        <w:r w:rsidR="00F7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3D65">
          <w:rPr>
            <w:noProof/>
            <w:webHidden/>
          </w:rPr>
          <w:instrText xml:space="preserve"> PAGEREF _Toc318939686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D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3D65" w:rsidRPr="00DA4160" w:rsidRDefault="00097137">
      <w:pPr>
        <w:pStyle w:val="TOC1"/>
        <w:rPr>
          <w:noProof/>
          <w:szCs w:val="22"/>
          <w:lang w:val="en-US"/>
        </w:rPr>
      </w:pPr>
      <w:hyperlink w:anchor="_Toc318939687" w:history="1">
        <w:r w:rsidR="00F73D65" w:rsidRPr="00B934DA">
          <w:rPr>
            <w:rStyle w:val="Hyperlink"/>
            <w:rFonts w:ascii="Arial" w:hAnsi="Arial"/>
            <w:noProof/>
          </w:rPr>
          <w:t>2</w:t>
        </w:r>
        <w:r w:rsidR="00F73D65" w:rsidRPr="00DA4160">
          <w:rPr>
            <w:noProof/>
            <w:szCs w:val="22"/>
            <w:lang w:val="en-US"/>
          </w:rPr>
          <w:tab/>
        </w:r>
        <w:r w:rsidR="00F73D65" w:rsidRPr="00B934DA">
          <w:rPr>
            <w:rStyle w:val="Hyperlink"/>
            <w:rFonts w:ascii="Arial" w:hAnsi="Arial" w:cs="Arial"/>
            <w:noProof/>
          </w:rPr>
          <w:t>Sequence diagrams</w:t>
        </w:r>
        <w:r w:rsidR="00F7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3D65">
          <w:rPr>
            <w:noProof/>
            <w:webHidden/>
          </w:rPr>
          <w:instrText xml:space="preserve"> PAGEREF _Toc318939687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D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097137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8939686"/>
      <w:bookmarkEnd w:id="0"/>
      <w:r>
        <w:rPr>
          <w:rFonts w:ascii="Arial" w:hAnsi="Arial" w:cs="Arial"/>
          <w:color w:val="auto"/>
          <w:sz w:val="22"/>
          <w:szCs w:val="22"/>
        </w:rPr>
        <w:lastRenderedPageBreak/>
        <w:t>Class Model – FERS</w:t>
      </w:r>
      <w:bookmarkEnd w:id="1"/>
    </w:p>
    <w:bookmarkStart w:id="2" w:name="_GoBack"/>
    <w:bookmarkEnd w:id="2"/>
    <w:p w:rsidR="0024558C" w:rsidRPr="00EC282D" w:rsidRDefault="00B645A1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  <w:r>
        <w:rPr>
          <w:rFonts w:ascii="Arial" w:hAnsi="Arial" w:cs="Arial"/>
          <w:color w:val="FF0000"/>
          <w:szCs w:val="22"/>
        </w:rPr>
        <w:object w:dxaOrig="11972" w:dyaOrig="17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600.75pt" o:ole="">
            <v:imagedata r:id="rId11" o:title=""/>
          </v:shape>
          <o:OLEObject Type="Embed" ProgID="Visio.Drawing.11" ShapeID="_x0000_i1025" DrawAspect="Content" ObjectID="_1476837117" r:id="rId12"/>
        </w:object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bookmarkStart w:id="3" w:name="_Toc318939687"/>
      <w:r>
        <w:rPr>
          <w:rFonts w:ascii="Arial" w:hAnsi="Arial" w:cs="Arial"/>
          <w:color w:val="auto"/>
          <w:sz w:val="22"/>
          <w:szCs w:val="22"/>
        </w:rPr>
        <w:lastRenderedPageBreak/>
        <w:t>Sequence diagrams</w:t>
      </w:r>
      <w:bookmarkEnd w:id="3"/>
    </w:p>
    <w:p w:rsidR="0024558C" w:rsidRPr="00B3268D" w:rsidRDefault="0053458C" w:rsidP="00AD117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  <w:r w:rsidR="00E55C8E">
        <w:rPr>
          <w:rFonts w:ascii="Arial" w:hAnsi="Arial" w:cs="Arial"/>
          <w:szCs w:val="22"/>
        </w:rPr>
        <w:t>Please refer to the Interaction Diagram</w:t>
      </w:r>
      <w:r w:rsidR="00725597">
        <w:rPr>
          <w:rFonts w:ascii="Arial" w:hAnsi="Arial" w:cs="Arial"/>
          <w:szCs w:val="22"/>
        </w:rPr>
        <w:t xml:space="preserve"> Visio</w:t>
      </w:r>
      <w:r w:rsidR="00E55C8E">
        <w:rPr>
          <w:rFonts w:ascii="Arial" w:hAnsi="Arial" w:cs="Arial"/>
          <w:szCs w:val="22"/>
        </w:rPr>
        <w:t xml:space="preserve"> Documents</w:t>
      </w:r>
    </w:p>
    <w:p w:rsidR="003E19C4" w:rsidRPr="00B3268D" w:rsidRDefault="003E19C4" w:rsidP="003E19C4">
      <w:pPr>
        <w:pStyle w:val="ListParagraph"/>
        <w:rPr>
          <w:rFonts w:ascii="Arial" w:hAnsi="Arial" w:cs="Arial"/>
          <w:szCs w:val="22"/>
        </w:rPr>
      </w:pPr>
    </w:p>
    <w:p w:rsidR="0024558C" w:rsidRPr="00B3268D" w:rsidRDefault="0024558C" w:rsidP="00D91839">
      <w:pPr>
        <w:rPr>
          <w:rFonts w:ascii="Arial" w:hAnsi="Arial" w:cs="Arial"/>
          <w:szCs w:val="22"/>
        </w:rPr>
      </w:pPr>
    </w:p>
    <w:p w:rsidR="0024558C" w:rsidRPr="00B3268D" w:rsidRDefault="0024558C">
      <w:pPr>
        <w:spacing w:before="0" w:after="0"/>
        <w:rPr>
          <w:rFonts w:ascii="Arial" w:hAnsi="Arial" w:cs="Arial"/>
          <w:szCs w:val="22"/>
        </w:rPr>
      </w:pPr>
    </w:p>
    <w:p w:rsidR="0024558C" w:rsidRPr="00B3268D" w:rsidRDefault="006E3056" w:rsidP="006E3056">
      <w:pPr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t xml:space="preserve"> </w:t>
      </w:r>
    </w:p>
    <w:sectPr w:rsidR="0024558C" w:rsidRPr="00B3268D" w:rsidSect="007A6C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4B2" w:rsidRDefault="002144B2">
      <w:r>
        <w:separator/>
      </w:r>
    </w:p>
  </w:endnote>
  <w:endnote w:type="continuationSeparator" w:id="0">
    <w:p w:rsidR="002144B2" w:rsidRDefault="00214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2144B2" w:rsidRDefault="00C47660" w:rsidP="00096E6F">
          <w:pPr>
            <w:pStyle w:val="Footer"/>
            <w:rPr>
              <w:sz w:val="16"/>
              <w:lang w:eastAsia="en-US"/>
            </w:rPr>
          </w:pPr>
          <w:r w:rsidRPr="002144B2">
            <w:rPr>
              <w:noProof/>
              <w:sz w:val="16"/>
              <w:lang w:eastAsia="ko-KR"/>
            </w:rPr>
            <w:t>Copyright © 2012 Accenture All Rights Reserved.</w:t>
          </w:r>
          <w:r w:rsidR="00097137" w:rsidRPr="002144B2">
            <w:rPr>
              <w:noProof/>
              <w:sz w:val="16"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097137" w:rsidRPr="002144B2">
            <w:rPr>
              <w:noProof/>
              <w:sz w:val="16"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2144B2" w:rsidRDefault="00097137" w:rsidP="00096E6F">
          <w:pPr>
            <w:pStyle w:val="Footer"/>
            <w:rPr>
              <w:sz w:val="16"/>
              <w:lang w:eastAsia="en-US"/>
            </w:rPr>
          </w:pPr>
          <w:r w:rsidRPr="002144B2">
            <w:rPr>
              <w:rStyle w:val="PageNumber"/>
              <w:sz w:val="16"/>
              <w:lang w:eastAsia="en-US"/>
            </w:rPr>
            <w:fldChar w:fldCharType="begin"/>
          </w:r>
          <w:r w:rsidR="00C47660" w:rsidRPr="002144B2">
            <w:rPr>
              <w:rStyle w:val="PageNumber"/>
              <w:sz w:val="16"/>
              <w:lang w:eastAsia="en-US"/>
            </w:rPr>
            <w:instrText xml:space="preserve"> PAGE </w:instrText>
          </w:r>
          <w:r w:rsidRPr="002144B2">
            <w:rPr>
              <w:rStyle w:val="PageNumber"/>
              <w:sz w:val="16"/>
              <w:lang w:eastAsia="en-US"/>
            </w:rPr>
            <w:fldChar w:fldCharType="separate"/>
          </w:r>
          <w:r w:rsidR="00B645A1" w:rsidRPr="002144B2">
            <w:rPr>
              <w:rStyle w:val="PageNumber"/>
              <w:noProof/>
              <w:sz w:val="16"/>
              <w:lang w:eastAsia="en-US"/>
            </w:rPr>
            <w:t>1</w:t>
          </w:r>
          <w:r w:rsidRPr="002144B2">
            <w:rPr>
              <w:rStyle w:val="PageNumber"/>
              <w:sz w:val="16"/>
              <w:lang w:eastAsia="en-US"/>
            </w:rPr>
            <w:fldChar w:fldCharType="end"/>
          </w:r>
        </w:p>
      </w:tc>
      <w:tc>
        <w:tcPr>
          <w:tcW w:w="3652" w:type="dxa"/>
        </w:tcPr>
        <w:p w:rsidR="00C47660" w:rsidRPr="002144B2" w:rsidRDefault="00097137" w:rsidP="00F17E04">
          <w:pPr>
            <w:pStyle w:val="Footer"/>
            <w:jc w:val="right"/>
            <w:rPr>
              <w:sz w:val="16"/>
              <w:lang w:eastAsia="en-US"/>
            </w:rPr>
          </w:pPr>
          <w:fldSimple w:instr=" FILENAME   \* MERGEFORMAT ">
            <w:r w:rsidR="00BD2608" w:rsidRPr="002144B2">
              <w:rPr>
                <w:noProof/>
                <w:sz w:val="16"/>
                <w:lang w:eastAsia="en-US"/>
              </w:rPr>
              <w:t>Dmn</w:t>
            </w:r>
            <w:r w:rsidR="00F17E04" w:rsidRPr="002144B2">
              <w:rPr>
                <w:noProof/>
                <w:sz w:val="16"/>
                <w:lang w:eastAsia="en-US"/>
              </w:rPr>
              <w:t>ClsMdl_FERS_R2_REF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4B2" w:rsidRDefault="002144B2">
      <w:r>
        <w:separator/>
      </w:r>
    </w:p>
  </w:footnote>
  <w:footnote w:type="continuationSeparator" w:id="0">
    <w:p w:rsidR="002144B2" w:rsidRDefault="002144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293CB3" w:rsidP="00334616">
          <w:pPr>
            <w:pStyle w:val="Header"/>
            <w:rPr>
              <w:lang w:eastAsia="en-US"/>
            </w:rPr>
          </w:pPr>
          <w:r>
            <w:rPr>
              <w:lang w:eastAsia="en-US"/>
            </w:rPr>
            <w:t>Application</w:t>
          </w:r>
          <w:r w:rsidR="00AB7C5D" w:rsidRPr="009C5DB3">
            <w:rPr>
              <w:lang w:eastAsia="en-US"/>
            </w:rPr>
            <w:t xml:space="preserve"> Delivery Fundamentals</w:t>
          </w:r>
          <w:r>
            <w:rPr>
              <w:lang w:eastAsia="en-US"/>
            </w:rPr>
            <w:t xml:space="preserve"> 2.0</w:t>
          </w:r>
          <w:r w:rsidR="00AB7C5D" w:rsidRPr="009C5DB3">
            <w:rPr>
              <w:lang w:eastAsia="en-US"/>
            </w:rPr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  <w:rPr>
              <w:lang w:eastAsia="en-US"/>
            </w:rPr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  <w:rPr>
              <w:lang w:eastAsia="en-US"/>
            </w:rPr>
          </w:pPr>
          <w:r w:rsidRPr="00A46D8B">
            <w:rPr>
              <w:lang w:eastAsia="en-US"/>
            </w:rPr>
            <w:t>Weeks 3, 4 Client Project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22A98"/>
    <w:rsid w:val="0003563D"/>
    <w:rsid w:val="0004550B"/>
    <w:rsid w:val="0006595D"/>
    <w:rsid w:val="00082B10"/>
    <w:rsid w:val="00097137"/>
    <w:rsid w:val="000C23EA"/>
    <w:rsid w:val="000C29BA"/>
    <w:rsid w:val="000F724D"/>
    <w:rsid w:val="0013229B"/>
    <w:rsid w:val="00135433"/>
    <w:rsid w:val="00147CCD"/>
    <w:rsid w:val="00150C59"/>
    <w:rsid w:val="00167551"/>
    <w:rsid w:val="0018428B"/>
    <w:rsid w:val="00194DAB"/>
    <w:rsid w:val="001A4047"/>
    <w:rsid w:val="001A4D3C"/>
    <w:rsid w:val="001A7D33"/>
    <w:rsid w:val="001B5C14"/>
    <w:rsid w:val="001C0F51"/>
    <w:rsid w:val="001E32DC"/>
    <w:rsid w:val="001E3554"/>
    <w:rsid w:val="001E7771"/>
    <w:rsid w:val="001F27E1"/>
    <w:rsid w:val="002015D2"/>
    <w:rsid w:val="002144B2"/>
    <w:rsid w:val="00223609"/>
    <w:rsid w:val="002250C2"/>
    <w:rsid w:val="00232D7D"/>
    <w:rsid w:val="0024558C"/>
    <w:rsid w:val="00253D43"/>
    <w:rsid w:val="00257525"/>
    <w:rsid w:val="00286C71"/>
    <w:rsid w:val="00293CB3"/>
    <w:rsid w:val="002E6671"/>
    <w:rsid w:val="003115E1"/>
    <w:rsid w:val="00314088"/>
    <w:rsid w:val="0032391A"/>
    <w:rsid w:val="00333065"/>
    <w:rsid w:val="00350ECA"/>
    <w:rsid w:val="00370140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9C4"/>
    <w:rsid w:val="003E6C4E"/>
    <w:rsid w:val="003F50A3"/>
    <w:rsid w:val="00407808"/>
    <w:rsid w:val="00410B41"/>
    <w:rsid w:val="00426879"/>
    <w:rsid w:val="00433CEC"/>
    <w:rsid w:val="00437FBC"/>
    <w:rsid w:val="0044519A"/>
    <w:rsid w:val="00451CD8"/>
    <w:rsid w:val="0049524A"/>
    <w:rsid w:val="004A3D12"/>
    <w:rsid w:val="004C5870"/>
    <w:rsid w:val="004E5482"/>
    <w:rsid w:val="004E59A1"/>
    <w:rsid w:val="004E6367"/>
    <w:rsid w:val="004E7107"/>
    <w:rsid w:val="004F5499"/>
    <w:rsid w:val="005049C2"/>
    <w:rsid w:val="00513E55"/>
    <w:rsid w:val="00531610"/>
    <w:rsid w:val="0053458C"/>
    <w:rsid w:val="00545C9D"/>
    <w:rsid w:val="00556C6A"/>
    <w:rsid w:val="00571F5C"/>
    <w:rsid w:val="00572C96"/>
    <w:rsid w:val="0057557A"/>
    <w:rsid w:val="0058524F"/>
    <w:rsid w:val="00594C8F"/>
    <w:rsid w:val="005953AF"/>
    <w:rsid w:val="005B00A2"/>
    <w:rsid w:val="005B0F9D"/>
    <w:rsid w:val="005C7CAD"/>
    <w:rsid w:val="005F13E3"/>
    <w:rsid w:val="005F24E0"/>
    <w:rsid w:val="005F435F"/>
    <w:rsid w:val="005F6829"/>
    <w:rsid w:val="006000E4"/>
    <w:rsid w:val="006076C9"/>
    <w:rsid w:val="00617C68"/>
    <w:rsid w:val="006241B6"/>
    <w:rsid w:val="006270AA"/>
    <w:rsid w:val="00661AB3"/>
    <w:rsid w:val="006829CD"/>
    <w:rsid w:val="00697732"/>
    <w:rsid w:val="006A7598"/>
    <w:rsid w:val="006B4ACE"/>
    <w:rsid w:val="006C2CAC"/>
    <w:rsid w:val="006D00CC"/>
    <w:rsid w:val="006E2305"/>
    <w:rsid w:val="006E3056"/>
    <w:rsid w:val="006F00F0"/>
    <w:rsid w:val="006F37F3"/>
    <w:rsid w:val="0071376C"/>
    <w:rsid w:val="0072316C"/>
    <w:rsid w:val="00725597"/>
    <w:rsid w:val="00751DC9"/>
    <w:rsid w:val="00752480"/>
    <w:rsid w:val="007617A0"/>
    <w:rsid w:val="00766459"/>
    <w:rsid w:val="00791A9F"/>
    <w:rsid w:val="007928AE"/>
    <w:rsid w:val="007A6CD3"/>
    <w:rsid w:val="007F1BBE"/>
    <w:rsid w:val="007F3ADA"/>
    <w:rsid w:val="007F6A68"/>
    <w:rsid w:val="00801A6B"/>
    <w:rsid w:val="00810434"/>
    <w:rsid w:val="00813458"/>
    <w:rsid w:val="008443A3"/>
    <w:rsid w:val="008505C1"/>
    <w:rsid w:val="00851EE2"/>
    <w:rsid w:val="00866CEF"/>
    <w:rsid w:val="008931AC"/>
    <w:rsid w:val="00895A53"/>
    <w:rsid w:val="008960F0"/>
    <w:rsid w:val="008B467F"/>
    <w:rsid w:val="008B4C2E"/>
    <w:rsid w:val="008D62A6"/>
    <w:rsid w:val="008D670C"/>
    <w:rsid w:val="008F78ED"/>
    <w:rsid w:val="009028BC"/>
    <w:rsid w:val="0093714F"/>
    <w:rsid w:val="0096503D"/>
    <w:rsid w:val="009A772C"/>
    <w:rsid w:val="009C295C"/>
    <w:rsid w:val="009D52D9"/>
    <w:rsid w:val="009E53B1"/>
    <w:rsid w:val="00A06197"/>
    <w:rsid w:val="00A11CE5"/>
    <w:rsid w:val="00A20BB3"/>
    <w:rsid w:val="00A20CBA"/>
    <w:rsid w:val="00A27182"/>
    <w:rsid w:val="00A400E4"/>
    <w:rsid w:val="00A41997"/>
    <w:rsid w:val="00A46D8B"/>
    <w:rsid w:val="00A6003A"/>
    <w:rsid w:val="00A73F1B"/>
    <w:rsid w:val="00A93AB1"/>
    <w:rsid w:val="00AA1F6C"/>
    <w:rsid w:val="00AA3CFB"/>
    <w:rsid w:val="00AA76D0"/>
    <w:rsid w:val="00AA7A40"/>
    <w:rsid w:val="00AB7C5D"/>
    <w:rsid w:val="00AD1173"/>
    <w:rsid w:val="00AD6718"/>
    <w:rsid w:val="00B164EE"/>
    <w:rsid w:val="00B21750"/>
    <w:rsid w:val="00B3268D"/>
    <w:rsid w:val="00B32B0A"/>
    <w:rsid w:val="00B338C8"/>
    <w:rsid w:val="00B35BED"/>
    <w:rsid w:val="00B454F2"/>
    <w:rsid w:val="00B645A1"/>
    <w:rsid w:val="00B815CC"/>
    <w:rsid w:val="00B81EE3"/>
    <w:rsid w:val="00B92BE2"/>
    <w:rsid w:val="00BA16D2"/>
    <w:rsid w:val="00BA2C4C"/>
    <w:rsid w:val="00BB37FF"/>
    <w:rsid w:val="00BD2608"/>
    <w:rsid w:val="00BE2725"/>
    <w:rsid w:val="00BE4FFF"/>
    <w:rsid w:val="00C05556"/>
    <w:rsid w:val="00C21DAD"/>
    <w:rsid w:val="00C332BF"/>
    <w:rsid w:val="00C47660"/>
    <w:rsid w:val="00C6048A"/>
    <w:rsid w:val="00C63D8F"/>
    <w:rsid w:val="00C66BF5"/>
    <w:rsid w:val="00C86AD2"/>
    <w:rsid w:val="00C87967"/>
    <w:rsid w:val="00C950F5"/>
    <w:rsid w:val="00CA3CE0"/>
    <w:rsid w:val="00CB49BA"/>
    <w:rsid w:val="00CE0276"/>
    <w:rsid w:val="00CF2E2E"/>
    <w:rsid w:val="00D77A1F"/>
    <w:rsid w:val="00D84849"/>
    <w:rsid w:val="00D84E40"/>
    <w:rsid w:val="00D87BF9"/>
    <w:rsid w:val="00D91839"/>
    <w:rsid w:val="00D95378"/>
    <w:rsid w:val="00DA337D"/>
    <w:rsid w:val="00DA4160"/>
    <w:rsid w:val="00DB0A6F"/>
    <w:rsid w:val="00DC2288"/>
    <w:rsid w:val="00DD7525"/>
    <w:rsid w:val="00DF37EF"/>
    <w:rsid w:val="00DF3F65"/>
    <w:rsid w:val="00E25F30"/>
    <w:rsid w:val="00E35C00"/>
    <w:rsid w:val="00E55C8E"/>
    <w:rsid w:val="00E6685D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D7E31"/>
    <w:rsid w:val="00EE106C"/>
    <w:rsid w:val="00F046F9"/>
    <w:rsid w:val="00F17E04"/>
    <w:rsid w:val="00F24F90"/>
    <w:rsid w:val="00F376EC"/>
    <w:rsid w:val="00F52467"/>
    <w:rsid w:val="00F67110"/>
    <w:rsid w:val="00F6756A"/>
    <w:rsid w:val="00F72102"/>
    <w:rsid w:val="00F73D65"/>
    <w:rsid w:val="00FA7CCA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/>
      <w:b/>
      <w:caps/>
      <w:color w:val="365F91"/>
      <w:kern w:val="28"/>
      <w:sz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20"/>
      <w:lang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  <w:lang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  <w:lang w:val="en-US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  <w:lang w:val="en-GB"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imes New Roman" w:hAnsi="Times New Roman"/>
      <w:sz w:val="2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imes New Roman" w:hAnsi="Times New Roman"/>
      <w:sz w:val="2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sz w:val="20"/>
      <w:lang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  <w:lang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CC03F8-E29E-4AD7-B268-0CEE09279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2CFD73-14DA-44CD-B49B-AA37A3BD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70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Accenture</cp:lastModifiedBy>
  <cp:revision>16</cp:revision>
  <cp:lastPrinted>2004-09-03T22:48:00Z</cp:lastPrinted>
  <dcterms:created xsi:type="dcterms:W3CDTF">2012-02-21T17:41:00Z</dcterms:created>
  <dcterms:modified xsi:type="dcterms:W3CDTF">2014-11-07T09:46:00Z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