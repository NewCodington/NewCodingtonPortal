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4A3DC8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2E1950" w:rsidRPr="004A3DC8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4A3DC8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DC04A9" w:rsidRPr="004A3DC8">
        <w:rPr>
          <w:rFonts w:ascii="Arial" w:eastAsia="Batang" w:hAnsi="Arial" w:cs="Arial"/>
          <w:b/>
          <w:kern w:val="28"/>
          <w:sz w:val="36"/>
          <w:lang w:val="en-US"/>
        </w:rPr>
        <w:t>Wireframe</w:t>
      </w:r>
    </w:p>
    <w:p w:rsidR="00B3268D" w:rsidRPr="004A3DC8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4A3DC8" w:rsidRDefault="00813458" w:rsidP="00813458">
      <w:pPr>
        <w:spacing w:after="0"/>
        <w:rPr>
          <w:rFonts w:ascii="Arial" w:hAnsi="Arial" w:cs="Arial"/>
          <w:u w:val="single"/>
        </w:rPr>
      </w:pPr>
      <w:r w:rsidRPr="004A3DC8">
        <w:rPr>
          <w:rFonts w:ascii="Arial" w:hAnsi="Arial" w:cs="Arial"/>
          <w:b/>
        </w:rPr>
        <w:t xml:space="preserve">Project:  </w:t>
      </w:r>
      <w:r w:rsidRPr="004A3DC8">
        <w:rPr>
          <w:rFonts w:ascii="Arial" w:hAnsi="Arial" w:cs="Arial"/>
          <w:b/>
        </w:rPr>
        <w:tab/>
      </w:r>
      <w:r w:rsidR="00A169AC" w:rsidRPr="004A3DC8">
        <w:rPr>
          <w:rFonts w:ascii="Arial" w:hAnsi="Arial" w:cs="Arial"/>
          <w:u w:val="single"/>
        </w:rPr>
        <w:t xml:space="preserve">New </w:t>
      </w:r>
      <w:proofErr w:type="spellStart"/>
      <w:r w:rsidR="00A169AC" w:rsidRPr="004A3DC8">
        <w:rPr>
          <w:rFonts w:ascii="Arial" w:hAnsi="Arial" w:cs="Arial"/>
          <w:u w:val="single"/>
        </w:rPr>
        <w:t>Codington</w:t>
      </w:r>
      <w:proofErr w:type="spellEnd"/>
      <w:r w:rsidR="00A169AC" w:rsidRPr="004A3DC8">
        <w:rPr>
          <w:rFonts w:ascii="Arial" w:hAnsi="Arial" w:cs="Arial"/>
          <w:u w:val="single"/>
        </w:rPr>
        <w:t xml:space="preserve"> </w:t>
      </w:r>
      <w:r w:rsidR="002E1950" w:rsidRPr="004A3DC8">
        <w:rPr>
          <w:rFonts w:ascii="Arial" w:hAnsi="Arial" w:cs="Arial"/>
          <w:u w:val="single"/>
        </w:rPr>
        <w:t>Festival Online</w:t>
      </w:r>
      <w:r w:rsidR="00A169AC" w:rsidRPr="004A3DC8">
        <w:rPr>
          <w:rFonts w:ascii="Arial" w:hAnsi="Arial" w:cs="Arial"/>
          <w:u w:val="single"/>
        </w:rPr>
        <w:t xml:space="preserve"> </w:t>
      </w:r>
      <w:r w:rsidRPr="004A3DC8">
        <w:rPr>
          <w:rFonts w:ascii="Arial" w:hAnsi="Arial" w:cs="Arial"/>
          <w:u w:val="single"/>
        </w:rPr>
        <w:t>Project</w:t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</w:p>
    <w:p w:rsidR="00813458" w:rsidRPr="004A3DC8" w:rsidRDefault="00813458" w:rsidP="00813458">
      <w:pPr>
        <w:spacing w:after="0"/>
        <w:rPr>
          <w:rFonts w:ascii="Arial" w:hAnsi="Arial" w:cs="Arial"/>
        </w:rPr>
      </w:pPr>
    </w:p>
    <w:p w:rsidR="00813458" w:rsidRPr="004A3DC8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4A3DC8">
        <w:rPr>
          <w:rFonts w:ascii="Arial" w:hAnsi="Arial" w:cs="Arial"/>
          <w:b/>
        </w:rPr>
        <w:t>System:</w:t>
      </w:r>
      <w:r w:rsidRPr="004A3DC8">
        <w:rPr>
          <w:rFonts w:ascii="Arial" w:hAnsi="Arial" w:cs="Arial"/>
          <w:b/>
        </w:rPr>
        <w:tab/>
      </w:r>
      <w:r w:rsidR="00A42E19" w:rsidRPr="004A3DC8">
        <w:rPr>
          <w:rFonts w:ascii="Arial" w:hAnsi="Arial" w:cs="Arial"/>
          <w:u w:val="single"/>
        </w:rPr>
        <w:t xml:space="preserve"> </w:t>
      </w:r>
      <w:r w:rsidR="002E1950" w:rsidRPr="004A3DC8">
        <w:rPr>
          <w:rFonts w:ascii="Arial" w:hAnsi="Arial" w:cs="Arial"/>
          <w:u w:val="single"/>
        </w:rPr>
        <w:t xml:space="preserve">FERS </w:t>
      </w:r>
      <w:r w:rsidR="00A42E19" w:rsidRPr="004A3DC8">
        <w:rPr>
          <w:rFonts w:ascii="Arial" w:hAnsi="Arial" w:cs="Arial"/>
          <w:u w:val="single"/>
        </w:rPr>
        <w:t>– Release 1</w:t>
      </w:r>
      <w:r w:rsidRPr="004A3DC8">
        <w:rPr>
          <w:rFonts w:ascii="Arial" w:hAnsi="Arial" w:cs="Arial"/>
          <w:u w:val="single"/>
        </w:rPr>
        <w:tab/>
      </w:r>
    </w:p>
    <w:p w:rsidR="00813458" w:rsidRPr="004A3DC8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4A3DC8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4A3DC8">
        <w:rPr>
          <w:rFonts w:cs="Arial"/>
          <w:color w:val="auto"/>
          <w:sz w:val="22"/>
          <w:szCs w:val="22"/>
        </w:rPr>
        <w:t>Table of Contents</w:t>
      </w:r>
    </w:p>
    <w:p w:rsidR="0024558C" w:rsidRPr="004A3DC8" w:rsidRDefault="0024558C">
      <w:pPr>
        <w:pStyle w:val="TOC1"/>
        <w:rPr>
          <w:rFonts w:ascii="Arial" w:hAnsi="Arial" w:cs="Arial"/>
          <w:szCs w:val="22"/>
        </w:rPr>
      </w:pPr>
    </w:p>
    <w:p w:rsidR="00983193" w:rsidRPr="004A3DC8" w:rsidRDefault="003B0C62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4A3DC8">
        <w:rPr>
          <w:rFonts w:ascii="Arial" w:hAnsi="Arial" w:cs="Arial"/>
          <w:szCs w:val="22"/>
        </w:rPr>
        <w:fldChar w:fldCharType="begin"/>
      </w:r>
      <w:r w:rsidR="0024558C" w:rsidRPr="004A3DC8">
        <w:rPr>
          <w:rFonts w:ascii="Arial" w:hAnsi="Arial" w:cs="Arial"/>
          <w:szCs w:val="22"/>
        </w:rPr>
        <w:instrText xml:space="preserve"> TOC \o "2-3" \h \z \t "Heading 1,1" </w:instrText>
      </w:r>
      <w:r w:rsidRPr="004A3DC8">
        <w:rPr>
          <w:rFonts w:ascii="Arial" w:hAnsi="Arial" w:cs="Arial"/>
          <w:szCs w:val="22"/>
        </w:rPr>
        <w:fldChar w:fldCharType="separate"/>
      </w:r>
      <w:hyperlink w:anchor="_Toc319248499" w:history="1">
        <w:r w:rsidR="00983193" w:rsidRPr="004A3DC8">
          <w:rPr>
            <w:rStyle w:val="Hyperlink"/>
            <w:rFonts w:ascii="Arial" w:hAnsi="Arial" w:cs="Arial"/>
            <w:noProof/>
          </w:rPr>
          <w:t>1</w:t>
        </w:r>
        <w:r w:rsidR="00983193" w:rsidRPr="004A3DC8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983193" w:rsidRPr="004A3DC8">
          <w:rPr>
            <w:rStyle w:val="Hyperlink"/>
            <w:rFonts w:ascii="Arial" w:hAnsi="Arial" w:cs="Arial"/>
            <w:noProof/>
          </w:rPr>
          <w:t>Wireframe</w:t>
        </w:r>
        <w:r w:rsidR="00983193" w:rsidRPr="004A3DC8">
          <w:rPr>
            <w:rFonts w:ascii="Arial" w:hAnsi="Arial" w:cs="Arial"/>
            <w:noProof/>
            <w:webHidden/>
          </w:rPr>
          <w:tab/>
        </w:r>
        <w:r w:rsidRPr="004A3DC8">
          <w:rPr>
            <w:rFonts w:ascii="Arial" w:hAnsi="Arial" w:cs="Arial"/>
            <w:noProof/>
            <w:webHidden/>
          </w:rPr>
          <w:fldChar w:fldCharType="begin"/>
        </w:r>
        <w:r w:rsidR="00983193" w:rsidRPr="004A3DC8">
          <w:rPr>
            <w:rFonts w:ascii="Arial" w:hAnsi="Arial" w:cs="Arial"/>
            <w:noProof/>
            <w:webHidden/>
          </w:rPr>
          <w:instrText xml:space="preserve"> PAGEREF _Toc319248499 \h </w:instrText>
        </w:r>
        <w:r w:rsidRPr="004A3DC8">
          <w:rPr>
            <w:rFonts w:ascii="Arial" w:hAnsi="Arial" w:cs="Arial"/>
            <w:noProof/>
            <w:webHidden/>
          </w:rPr>
        </w:r>
        <w:r w:rsidRPr="004A3DC8">
          <w:rPr>
            <w:rFonts w:ascii="Arial" w:hAnsi="Arial" w:cs="Arial"/>
            <w:noProof/>
            <w:webHidden/>
          </w:rPr>
          <w:fldChar w:fldCharType="separate"/>
        </w:r>
        <w:r w:rsidR="00983193" w:rsidRPr="004A3DC8">
          <w:rPr>
            <w:rFonts w:ascii="Arial" w:hAnsi="Arial" w:cs="Arial"/>
            <w:noProof/>
            <w:webHidden/>
          </w:rPr>
          <w:t>2</w:t>
        </w:r>
        <w:r w:rsidRPr="004A3DC8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4A3DC8" w:rsidRDefault="003B0C62">
      <w:pPr>
        <w:pStyle w:val="TOC1"/>
        <w:rPr>
          <w:rFonts w:ascii="Arial" w:hAnsi="Arial" w:cs="Arial"/>
          <w:szCs w:val="22"/>
        </w:rPr>
      </w:pPr>
      <w:r w:rsidRPr="004A3DC8">
        <w:rPr>
          <w:rFonts w:ascii="Arial" w:hAnsi="Arial" w:cs="Arial"/>
          <w:szCs w:val="22"/>
        </w:rPr>
        <w:fldChar w:fldCharType="end"/>
      </w:r>
    </w:p>
    <w:p w:rsidR="0024558C" w:rsidRPr="004A3DC8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4A3DC8">
        <w:rPr>
          <w:rFonts w:ascii="Arial" w:hAnsi="Arial" w:cs="Arial"/>
          <w:szCs w:val="22"/>
        </w:rPr>
        <w:br w:type="page"/>
      </w:r>
    </w:p>
    <w:p w:rsidR="0024558C" w:rsidRPr="004A3DC8" w:rsidRDefault="00DC04A9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248499"/>
      <w:bookmarkEnd w:id="0"/>
      <w:r w:rsidRPr="004A3DC8">
        <w:rPr>
          <w:rFonts w:ascii="Arial" w:hAnsi="Arial" w:cs="Arial"/>
          <w:color w:val="auto"/>
          <w:sz w:val="22"/>
          <w:szCs w:val="22"/>
        </w:rPr>
        <w:t>Wireframe</w:t>
      </w:r>
      <w:bookmarkEnd w:id="1"/>
    </w:p>
    <w:p w:rsidR="008D6DD2" w:rsidRPr="004A3DC8" w:rsidRDefault="002E1950" w:rsidP="002E1950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Login</w:t>
      </w:r>
    </w:p>
    <w:p w:rsidR="002E1950" w:rsidRPr="004A3DC8" w:rsidRDefault="008A34C0" w:rsidP="004A3DC8">
      <w:pPr>
        <w:pStyle w:val="ListParagraph"/>
        <w:ind w:left="0"/>
        <w:rPr>
          <w:rFonts w:ascii="Arial" w:hAnsi="Arial" w:cs="Arial"/>
          <w:szCs w:val="22"/>
          <w:lang w:val="en-US"/>
        </w:rPr>
      </w:pPr>
      <w:r w:rsidRPr="003B0C62">
        <w:rPr>
          <w:rFonts w:ascii="Arial" w:hAnsi="Arial" w:cs="Arial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55.5pt">
            <v:imagedata r:id="rId11" o:title="loginpage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szCs w:val="22"/>
          <w:lang w:val="en-US"/>
        </w:rPr>
      </w:pPr>
    </w:p>
    <w:p w:rsidR="008D6DD2" w:rsidRPr="004A3DC8" w:rsidRDefault="00983193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>Festival Portal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6" type="#_x0000_t75" style="width:444.75pt;height:397.5pt">
            <v:imagedata r:id="rId12" o:title="portal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>Update Visitor’s Information Page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7" type="#_x0000_t75" style="width:453pt;height:425.25pt">
            <v:imagedata r:id="rId13" o:title="update"/>
          </v:shape>
        </w:pict>
      </w:r>
    </w:p>
    <w:p w:rsidR="002E1950" w:rsidRPr="004A3DC8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 xml:space="preserve">Updated Visitor information </w:t>
      </w:r>
      <w:r w:rsidR="00983193" w:rsidRPr="004A3DC8">
        <w:rPr>
          <w:rFonts w:ascii="Arial" w:hAnsi="Arial" w:cs="Arial"/>
          <w:b/>
          <w:szCs w:val="22"/>
          <w:lang w:val="en-US"/>
        </w:rPr>
        <w:t xml:space="preserve">– </w:t>
      </w:r>
      <w:r w:rsidR="002E1950" w:rsidRPr="004A3DC8">
        <w:rPr>
          <w:rFonts w:ascii="Arial" w:hAnsi="Arial" w:cs="Arial"/>
          <w:b/>
          <w:szCs w:val="22"/>
          <w:lang w:val="en-US"/>
        </w:rPr>
        <w:t>Confirmation</w:t>
      </w:r>
      <w:r w:rsidR="00983193" w:rsidRPr="004A3DC8">
        <w:rPr>
          <w:rFonts w:ascii="Arial" w:hAnsi="Arial" w:cs="Arial"/>
          <w:b/>
          <w:szCs w:val="22"/>
          <w:lang w:val="en-US"/>
        </w:rPr>
        <w:t xml:space="preserve"> Page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8" type="#_x0000_t75" style="width:477pt;height:414pt">
            <v:imagedata r:id="rId14" o:title="update_confirm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>Portal Page updated after successful Registration for an event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9" type="#_x0000_t75" style="width:428.25pt;height:381pt">
            <v:imagedata r:id="rId15" o:title="registerforevent_and_portalupdate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>Updated Portal Page after unregistering from an Event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0" type="#_x0000_t75" style="width:416.25pt;height:372pt">
            <v:imagedata r:id="rId16" o:title="unregister event_portal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Search (input parameters to be provided for Searching) </w:t>
      </w:r>
    </w:p>
    <w:p w:rsidR="00CA1508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1" type="#_x0000_t75" style="width:437.25pt;height:383.25pt">
            <v:imagedata r:id="rId17" o:title="search"/>
          </v:shape>
        </w:pict>
      </w: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Festival Portal page with Search Output </w:t>
      </w:r>
    </w:p>
    <w:p w:rsidR="00CA1508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2" type="#_x0000_t75" style="width:468pt;height:411pt">
            <v:imagedata r:id="rId18" o:title="search_output"/>
          </v:shape>
        </w:pict>
      </w: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Festival Portal Page with Sorted List of Events </w:t>
      </w:r>
      <w:r w:rsidR="004A3DC8">
        <w:rPr>
          <w:rFonts w:ascii="Arial" w:hAnsi="Arial" w:cs="Arial"/>
          <w:b/>
          <w:szCs w:val="22"/>
          <w:lang w:val="en-US"/>
        </w:rPr>
        <w:br/>
      </w:r>
    </w:p>
    <w:p w:rsidR="00CA150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3" type="#_x0000_t75" style="width:446.25pt;height:393.75pt">
            <v:imagedata r:id="rId19" o:title="sorted"/>
          </v:shape>
        </w:pict>
      </w: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8A34C0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Event Catalog Page (Admin user)</w:t>
      </w:r>
    </w:p>
    <w:p w:rsidR="001D6461" w:rsidRDefault="001D6461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4" type="#_x0000_t75" style="width:503.25pt;height:245.25pt">
            <v:imagedata r:id="rId20" o:title=""/>
          </v:shape>
        </w:pict>
      </w: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Add Event Catalog Page (Admin user)</w:t>
      </w: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5" type="#_x0000_t75" style="width:7in;height:221.25pt">
            <v:imagedata r:id="rId21" o:title=""/>
          </v:shape>
        </w:pict>
      </w: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lastRenderedPageBreak/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Update Event Catalog Page (Admin user)</w:t>
      </w:r>
    </w:p>
    <w:p w:rsidR="00994350" w:rsidRDefault="00994350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6" type="#_x0000_t75" style="width:503.25pt;height:195pt">
            <v:imagedata r:id="rId22" o:title=""/>
          </v:shape>
        </w:pict>
      </w:r>
    </w:p>
    <w:p w:rsidR="00BC047F" w:rsidRPr="004A3DC8" w:rsidRDefault="00BC047F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sectPr w:rsidR="00BC047F" w:rsidRPr="004A3DC8" w:rsidSect="007A6CD3">
      <w:headerReference w:type="default" r:id="rId23"/>
      <w:footerReference w:type="default" r:id="rId24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0B1" w:rsidRDefault="004160B1">
      <w:r>
        <w:separator/>
      </w:r>
    </w:p>
  </w:endnote>
  <w:endnote w:type="continuationSeparator" w:id="0">
    <w:p w:rsidR="004160B1" w:rsidRDefault="00416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B0C62" w:rsidRPr="003B0C62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3B0C62" w:rsidRPr="003B0C62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B0C62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0F5C58">
            <w:rPr>
              <w:rStyle w:val="PageNumber"/>
              <w:noProof/>
            </w:rPr>
            <w:t>11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3B0C62" w:rsidP="004A3DC8">
          <w:pPr>
            <w:pStyle w:val="Footer"/>
            <w:jc w:val="right"/>
          </w:pPr>
          <w:fldSimple w:instr=" FILENAME   \* MERGEFORMAT ">
            <w:r w:rsidR="004A3DC8">
              <w:rPr>
                <w:noProof/>
              </w:rPr>
              <w:t>Wireframe_FERS_R2_REF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0B1" w:rsidRDefault="004160B1">
      <w:r>
        <w:separator/>
      </w:r>
    </w:p>
  </w:footnote>
  <w:footnote w:type="continuationSeparator" w:id="0">
    <w:p w:rsidR="004160B1" w:rsidRDefault="004160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2E1950" w:rsidP="002E1950">
          <w:pPr>
            <w:pStyle w:val="Header"/>
            <w:jc w:val="right"/>
          </w:pPr>
          <w:r>
            <w:t>Weeks 3,4 Client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151CE"/>
    <w:rsid w:val="00022A98"/>
    <w:rsid w:val="0003563D"/>
    <w:rsid w:val="0004550B"/>
    <w:rsid w:val="0005380E"/>
    <w:rsid w:val="0006595D"/>
    <w:rsid w:val="00081759"/>
    <w:rsid w:val="00082B10"/>
    <w:rsid w:val="00085704"/>
    <w:rsid w:val="000B2B2C"/>
    <w:rsid w:val="000C23EA"/>
    <w:rsid w:val="000C29BA"/>
    <w:rsid w:val="000F5C58"/>
    <w:rsid w:val="000F724D"/>
    <w:rsid w:val="00114CC4"/>
    <w:rsid w:val="00131C72"/>
    <w:rsid w:val="0013229B"/>
    <w:rsid w:val="00135433"/>
    <w:rsid w:val="00147CCD"/>
    <w:rsid w:val="00150C59"/>
    <w:rsid w:val="001657C1"/>
    <w:rsid w:val="00167551"/>
    <w:rsid w:val="0018428B"/>
    <w:rsid w:val="00194DAB"/>
    <w:rsid w:val="001A4D3C"/>
    <w:rsid w:val="001A7D33"/>
    <w:rsid w:val="001B5C14"/>
    <w:rsid w:val="001B6C93"/>
    <w:rsid w:val="001C0F51"/>
    <w:rsid w:val="001D6461"/>
    <w:rsid w:val="001E32DC"/>
    <w:rsid w:val="001E3554"/>
    <w:rsid w:val="001E7771"/>
    <w:rsid w:val="001F27E1"/>
    <w:rsid w:val="002015D2"/>
    <w:rsid w:val="002147F3"/>
    <w:rsid w:val="00223609"/>
    <w:rsid w:val="002250C2"/>
    <w:rsid w:val="00232D7D"/>
    <w:rsid w:val="0024558C"/>
    <w:rsid w:val="00253D43"/>
    <w:rsid w:val="00257525"/>
    <w:rsid w:val="00260610"/>
    <w:rsid w:val="002710FD"/>
    <w:rsid w:val="00286C71"/>
    <w:rsid w:val="002A3FF8"/>
    <w:rsid w:val="002E1950"/>
    <w:rsid w:val="002E5385"/>
    <w:rsid w:val="002E6671"/>
    <w:rsid w:val="002F0E60"/>
    <w:rsid w:val="00307537"/>
    <w:rsid w:val="003115E1"/>
    <w:rsid w:val="00314088"/>
    <w:rsid w:val="00317982"/>
    <w:rsid w:val="00333065"/>
    <w:rsid w:val="00350ECA"/>
    <w:rsid w:val="00370140"/>
    <w:rsid w:val="00375981"/>
    <w:rsid w:val="00380EF6"/>
    <w:rsid w:val="003910EF"/>
    <w:rsid w:val="00397566"/>
    <w:rsid w:val="003A3703"/>
    <w:rsid w:val="003A726A"/>
    <w:rsid w:val="003A744A"/>
    <w:rsid w:val="003B0C62"/>
    <w:rsid w:val="003C0C73"/>
    <w:rsid w:val="003C56D8"/>
    <w:rsid w:val="003D01D5"/>
    <w:rsid w:val="003D2038"/>
    <w:rsid w:val="003D48BE"/>
    <w:rsid w:val="003E19C4"/>
    <w:rsid w:val="003E6C4E"/>
    <w:rsid w:val="003F50A3"/>
    <w:rsid w:val="00407808"/>
    <w:rsid w:val="00410B41"/>
    <w:rsid w:val="004160B1"/>
    <w:rsid w:val="00426879"/>
    <w:rsid w:val="00433CEC"/>
    <w:rsid w:val="00437FBC"/>
    <w:rsid w:val="0044519A"/>
    <w:rsid w:val="0049524A"/>
    <w:rsid w:val="004A3D12"/>
    <w:rsid w:val="004A3DC8"/>
    <w:rsid w:val="004D071D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23C"/>
    <w:rsid w:val="00572C96"/>
    <w:rsid w:val="0057557A"/>
    <w:rsid w:val="0058524F"/>
    <w:rsid w:val="005953AF"/>
    <w:rsid w:val="005B00A2"/>
    <w:rsid w:val="005B0F9D"/>
    <w:rsid w:val="005C7CAD"/>
    <w:rsid w:val="005E71A2"/>
    <w:rsid w:val="005F13E3"/>
    <w:rsid w:val="005F24E0"/>
    <w:rsid w:val="005F435F"/>
    <w:rsid w:val="005F6829"/>
    <w:rsid w:val="006000E4"/>
    <w:rsid w:val="00617C68"/>
    <w:rsid w:val="006241B6"/>
    <w:rsid w:val="006270AA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2316C"/>
    <w:rsid w:val="00734766"/>
    <w:rsid w:val="00751DC9"/>
    <w:rsid w:val="00752480"/>
    <w:rsid w:val="007617A0"/>
    <w:rsid w:val="00766459"/>
    <w:rsid w:val="00791A9F"/>
    <w:rsid w:val="007928AE"/>
    <w:rsid w:val="007A6CD3"/>
    <w:rsid w:val="007D1C1E"/>
    <w:rsid w:val="007E357C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931AC"/>
    <w:rsid w:val="00895A53"/>
    <w:rsid w:val="00896070"/>
    <w:rsid w:val="008960F0"/>
    <w:rsid w:val="008A34C0"/>
    <w:rsid w:val="008B25DA"/>
    <w:rsid w:val="008B467F"/>
    <w:rsid w:val="008B4C2E"/>
    <w:rsid w:val="008D62A6"/>
    <w:rsid w:val="008D670C"/>
    <w:rsid w:val="008D6DD2"/>
    <w:rsid w:val="008E6D33"/>
    <w:rsid w:val="008F78ED"/>
    <w:rsid w:val="009028BC"/>
    <w:rsid w:val="0093714F"/>
    <w:rsid w:val="00946079"/>
    <w:rsid w:val="0096503D"/>
    <w:rsid w:val="00983193"/>
    <w:rsid w:val="00991E46"/>
    <w:rsid w:val="00994350"/>
    <w:rsid w:val="009A772C"/>
    <w:rsid w:val="009C295C"/>
    <w:rsid w:val="009D52D9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2E19"/>
    <w:rsid w:val="00A457D3"/>
    <w:rsid w:val="00A46D8B"/>
    <w:rsid w:val="00A56482"/>
    <w:rsid w:val="00A6003A"/>
    <w:rsid w:val="00A73F1B"/>
    <w:rsid w:val="00A93AB1"/>
    <w:rsid w:val="00AA1F6C"/>
    <w:rsid w:val="00AA3CFB"/>
    <w:rsid w:val="00AA76D0"/>
    <w:rsid w:val="00AB604D"/>
    <w:rsid w:val="00AB7C5D"/>
    <w:rsid w:val="00AD1173"/>
    <w:rsid w:val="00AD54CD"/>
    <w:rsid w:val="00AD6718"/>
    <w:rsid w:val="00B1038D"/>
    <w:rsid w:val="00B21750"/>
    <w:rsid w:val="00B3268D"/>
    <w:rsid w:val="00B32B0A"/>
    <w:rsid w:val="00B338C8"/>
    <w:rsid w:val="00B454F2"/>
    <w:rsid w:val="00B55A9E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047F"/>
    <w:rsid w:val="00BE2725"/>
    <w:rsid w:val="00BE4FFF"/>
    <w:rsid w:val="00C05556"/>
    <w:rsid w:val="00C21DAD"/>
    <w:rsid w:val="00C332BF"/>
    <w:rsid w:val="00C334F3"/>
    <w:rsid w:val="00C47660"/>
    <w:rsid w:val="00C6048A"/>
    <w:rsid w:val="00C63D8F"/>
    <w:rsid w:val="00C66BF5"/>
    <w:rsid w:val="00C67FF1"/>
    <w:rsid w:val="00C86AD2"/>
    <w:rsid w:val="00C87967"/>
    <w:rsid w:val="00C91BD0"/>
    <w:rsid w:val="00C950F5"/>
    <w:rsid w:val="00CA1508"/>
    <w:rsid w:val="00CA3CE0"/>
    <w:rsid w:val="00CE0276"/>
    <w:rsid w:val="00CF2E2E"/>
    <w:rsid w:val="00D42D48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04A9"/>
    <w:rsid w:val="00DC2288"/>
    <w:rsid w:val="00DD7525"/>
    <w:rsid w:val="00DF37EF"/>
    <w:rsid w:val="00DF3F65"/>
    <w:rsid w:val="00DF7255"/>
    <w:rsid w:val="00E25F30"/>
    <w:rsid w:val="00E35C00"/>
    <w:rsid w:val="00E37643"/>
    <w:rsid w:val="00E45B25"/>
    <w:rsid w:val="00E55C77"/>
    <w:rsid w:val="00E6685D"/>
    <w:rsid w:val="00E75E6B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0F28"/>
    <w:rsid w:val="00F62F58"/>
    <w:rsid w:val="00F67110"/>
    <w:rsid w:val="00F6756A"/>
    <w:rsid w:val="00F72102"/>
    <w:rsid w:val="00F749FE"/>
    <w:rsid w:val="00F76CEB"/>
    <w:rsid w:val="00FA7CCA"/>
    <w:rsid w:val="00FB5C1E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8BD728-351F-435C-8F7B-CABFE024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21</TotalTime>
  <Pages>12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rashmi.virdy</cp:lastModifiedBy>
  <cp:revision>9</cp:revision>
  <cp:lastPrinted>2004-09-03T22:48:00Z</cp:lastPrinted>
  <dcterms:created xsi:type="dcterms:W3CDTF">2012-03-12T00:00:00Z</dcterms:created>
  <dcterms:modified xsi:type="dcterms:W3CDTF">2012-08-13T06:04:00Z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