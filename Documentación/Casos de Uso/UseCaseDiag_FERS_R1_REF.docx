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27613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Codington </w:t>
      </w:r>
      <w:r w:rsidR="00790054">
        <w:rPr>
          <w:rFonts w:ascii="Arial" w:eastAsia="Batang" w:hAnsi="Arial" w:cs="Arial"/>
          <w:b/>
          <w:kern w:val="28"/>
          <w:sz w:val="36"/>
          <w:lang w:val="en-US"/>
        </w:rPr>
        <w:t>Portal</w:t>
      </w: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827613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>s</w:t>
      </w:r>
    </w:p>
    <w:p w:rsidR="00B3268D" w:rsidRPr="00827613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u w:val="single"/>
        </w:rPr>
      </w:pPr>
      <w:r w:rsidRPr="00827613">
        <w:rPr>
          <w:rFonts w:ascii="Arial" w:hAnsi="Arial" w:cs="Arial"/>
          <w:b/>
        </w:rPr>
        <w:t>Project:</w:t>
      </w:r>
      <w:r w:rsidR="00827613">
        <w:rPr>
          <w:rFonts w:ascii="Arial" w:hAnsi="Arial" w:cs="Arial"/>
          <w:b/>
        </w:rPr>
        <w:t xml:space="preserve"> </w:t>
      </w:r>
      <w:r w:rsidRPr="00827613">
        <w:rPr>
          <w:rFonts w:ascii="Arial" w:hAnsi="Arial" w:cs="Arial"/>
          <w:b/>
        </w:rPr>
        <w:tab/>
      </w:r>
      <w:proofErr w:type="spellStart"/>
      <w:r w:rsidR="00A169AC" w:rsidRPr="00827613">
        <w:rPr>
          <w:rFonts w:ascii="Arial" w:hAnsi="Arial" w:cs="Arial"/>
          <w:u w:val="single"/>
        </w:rPr>
        <w:t>Codington</w:t>
      </w:r>
      <w:proofErr w:type="spellEnd"/>
      <w:r w:rsidR="00A169AC" w:rsidRPr="00827613">
        <w:rPr>
          <w:rFonts w:ascii="Arial" w:hAnsi="Arial" w:cs="Arial"/>
          <w:u w:val="single"/>
        </w:rPr>
        <w:t xml:space="preserve"> </w:t>
      </w:r>
      <w:r w:rsidR="00790054">
        <w:rPr>
          <w:rFonts w:ascii="Arial" w:hAnsi="Arial" w:cs="Arial"/>
          <w:u w:val="single"/>
        </w:rPr>
        <w:t>Portal</w:t>
      </w:r>
      <w:r w:rsidR="00A169AC" w:rsidRPr="00827613">
        <w:rPr>
          <w:rFonts w:ascii="Arial" w:hAnsi="Arial" w:cs="Arial"/>
          <w:u w:val="single"/>
        </w:rPr>
        <w:t xml:space="preserve"> </w:t>
      </w:r>
      <w:r w:rsidRPr="00827613">
        <w:rPr>
          <w:rFonts w:ascii="Arial" w:hAnsi="Arial" w:cs="Arial"/>
          <w:u w:val="single"/>
        </w:rPr>
        <w:t>Project</w:t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27613">
        <w:rPr>
          <w:rFonts w:ascii="Arial" w:hAnsi="Arial" w:cs="Arial"/>
          <w:b/>
        </w:rPr>
        <w:t>System:</w:t>
      </w:r>
      <w:r w:rsidRPr="00827613">
        <w:rPr>
          <w:rFonts w:ascii="Arial" w:hAnsi="Arial" w:cs="Arial"/>
          <w:b/>
        </w:rPr>
        <w:tab/>
      </w:r>
      <w:r w:rsidR="00AC33BB" w:rsidRPr="00827613">
        <w:rPr>
          <w:rFonts w:ascii="Arial" w:hAnsi="Arial" w:cs="Arial"/>
          <w:u w:val="single"/>
        </w:rPr>
        <w:t>F</w:t>
      </w:r>
      <w:r w:rsidR="004F128F" w:rsidRPr="00827613">
        <w:rPr>
          <w:rFonts w:ascii="Arial" w:hAnsi="Arial" w:cs="Arial"/>
          <w:u w:val="single"/>
        </w:rPr>
        <w:t xml:space="preserve">estival </w:t>
      </w:r>
      <w:r w:rsidR="00AC33BB" w:rsidRPr="00827613">
        <w:rPr>
          <w:rFonts w:ascii="Arial" w:hAnsi="Arial" w:cs="Arial"/>
          <w:u w:val="single"/>
        </w:rPr>
        <w:t>E</w:t>
      </w:r>
      <w:r w:rsidR="004F128F" w:rsidRPr="00827613">
        <w:rPr>
          <w:rFonts w:ascii="Arial" w:hAnsi="Arial" w:cs="Arial"/>
          <w:u w:val="single"/>
        </w:rPr>
        <w:t xml:space="preserve">vent </w:t>
      </w:r>
      <w:r w:rsidR="00AC33BB" w:rsidRPr="00827613">
        <w:rPr>
          <w:rFonts w:ascii="Arial" w:hAnsi="Arial" w:cs="Arial"/>
          <w:u w:val="single"/>
        </w:rPr>
        <w:t>R</w:t>
      </w:r>
      <w:r w:rsidR="004F128F" w:rsidRPr="00827613">
        <w:rPr>
          <w:rFonts w:ascii="Arial" w:hAnsi="Arial" w:cs="Arial"/>
          <w:u w:val="single"/>
        </w:rPr>
        <w:t xml:space="preserve">egistration </w:t>
      </w:r>
      <w:r w:rsidR="00AC33BB" w:rsidRPr="00827613">
        <w:rPr>
          <w:rFonts w:ascii="Arial" w:hAnsi="Arial" w:cs="Arial"/>
          <w:u w:val="single"/>
        </w:rPr>
        <w:t>S</w:t>
      </w:r>
      <w:r w:rsidR="004F128F" w:rsidRPr="00827613">
        <w:rPr>
          <w:rFonts w:ascii="Arial" w:hAnsi="Arial" w:cs="Arial"/>
          <w:u w:val="single"/>
        </w:rPr>
        <w:t>ystem</w:t>
      </w:r>
      <w:r w:rsidR="00CA4B74">
        <w:rPr>
          <w:rFonts w:ascii="Arial" w:hAnsi="Arial" w:cs="Arial"/>
          <w:u w:val="single"/>
        </w:rPr>
        <w:t xml:space="preserve"> – Release 1</w:t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27613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27613">
        <w:rPr>
          <w:rFonts w:cs="Arial"/>
          <w:color w:val="auto"/>
          <w:sz w:val="22"/>
          <w:szCs w:val="22"/>
        </w:rPr>
        <w:t>Table of Contents</w:t>
      </w:r>
    </w:p>
    <w:p w:rsidR="0024558C" w:rsidRPr="00827613" w:rsidRDefault="0024558C">
      <w:pPr>
        <w:pStyle w:val="TOC1"/>
        <w:rPr>
          <w:rFonts w:ascii="Arial" w:hAnsi="Arial" w:cs="Arial"/>
          <w:szCs w:val="22"/>
        </w:rPr>
      </w:pPr>
    </w:p>
    <w:p w:rsidR="005C447A" w:rsidRDefault="00B44A73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27613">
        <w:rPr>
          <w:rFonts w:ascii="Arial" w:hAnsi="Arial" w:cs="Arial"/>
          <w:szCs w:val="22"/>
        </w:rPr>
        <w:fldChar w:fldCharType="begin"/>
      </w:r>
      <w:r w:rsidR="0024558C" w:rsidRPr="00827613">
        <w:rPr>
          <w:rFonts w:ascii="Arial" w:hAnsi="Arial" w:cs="Arial"/>
          <w:szCs w:val="22"/>
        </w:rPr>
        <w:instrText xml:space="preserve"> TOC \o "2-3" \h \z \t "Heading 1,1" </w:instrText>
      </w:r>
      <w:r w:rsidRPr="00827613">
        <w:rPr>
          <w:rFonts w:ascii="Arial" w:hAnsi="Arial" w:cs="Arial"/>
          <w:szCs w:val="22"/>
        </w:rPr>
        <w:fldChar w:fldCharType="separate"/>
      </w:r>
      <w:hyperlink w:anchor="_Toc403092408" w:history="1">
        <w:r w:rsidR="005C447A" w:rsidRPr="00E71DC6">
          <w:rPr>
            <w:rStyle w:val="Hyperlink"/>
            <w:rFonts w:ascii="Arial" w:hAnsi="Arial"/>
            <w:noProof/>
          </w:rPr>
          <w:t>1</w:t>
        </w:r>
        <w:r w:rsidR="005C447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C447A" w:rsidRPr="00E71DC6">
          <w:rPr>
            <w:rStyle w:val="Hyperlink"/>
            <w:rFonts w:ascii="Arial" w:hAnsi="Arial" w:cs="Arial"/>
            <w:noProof/>
          </w:rPr>
          <w:t>Overview</w:t>
        </w:r>
        <w:r w:rsidR="005C447A">
          <w:rPr>
            <w:noProof/>
            <w:webHidden/>
          </w:rPr>
          <w:tab/>
        </w:r>
        <w:r w:rsidR="005C447A">
          <w:rPr>
            <w:noProof/>
            <w:webHidden/>
          </w:rPr>
          <w:fldChar w:fldCharType="begin"/>
        </w:r>
        <w:r w:rsidR="005C447A">
          <w:rPr>
            <w:noProof/>
            <w:webHidden/>
          </w:rPr>
          <w:instrText xml:space="preserve"> PAGEREF _Toc403092408 \h </w:instrText>
        </w:r>
        <w:r w:rsidR="005C447A">
          <w:rPr>
            <w:noProof/>
            <w:webHidden/>
          </w:rPr>
        </w:r>
        <w:r w:rsidR="005C447A">
          <w:rPr>
            <w:noProof/>
            <w:webHidden/>
          </w:rPr>
          <w:fldChar w:fldCharType="separate"/>
        </w:r>
        <w:r w:rsidR="005C447A">
          <w:rPr>
            <w:noProof/>
            <w:webHidden/>
          </w:rPr>
          <w:t>2</w:t>
        </w:r>
        <w:r w:rsidR="005C447A">
          <w:rPr>
            <w:noProof/>
            <w:webHidden/>
          </w:rPr>
          <w:fldChar w:fldCharType="end"/>
        </w:r>
      </w:hyperlink>
    </w:p>
    <w:p w:rsidR="005C447A" w:rsidRDefault="005C447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03092409" w:history="1">
        <w:r w:rsidRPr="00E71DC6">
          <w:rPr>
            <w:rStyle w:val="Hyperlink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E71DC6">
          <w:rPr>
            <w:rStyle w:val="Hyperlink"/>
            <w:rFonts w:ascii="Arial" w:hAnsi="Arial" w:cs="Arial"/>
            <w:noProof/>
          </w:rPr>
          <w:t>Use Case ModeL – 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_Toc403092409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47A" w:rsidRDefault="005C44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0" w:history="1">
        <w:r w:rsidRPr="00E71DC6">
          <w:rPr>
            <w:rStyle w:val="Hyperlink"/>
            <w:rFonts w:ascii="Arial" w:hAnsi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71DC6">
          <w:rPr>
            <w:rStyle w:val="Hyperlink"/>
            <w:rFonts w:ascii="Arial" w:hAnsi="Arial" w:cs="Arial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_Toc403092410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47A" w:rsidRDefault="005C44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1" w:history="1">
        <w:r w:rsidRPr="00E71DC6">
          <w:rPr>
            <w:rStyle w:val="Hyperlink"/>
            <w:rFonts w:ascii="Arial" w:hAnsi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71DC6">
          <w:rPr>
            <w:rStyle w:val="Hyperlink"/>
            <w:rFonts w:ascii="Arial" w:hAnsi="Arial" w:cs="Arial"/>
            <w:noProof/>
          </w:rPr>
          <w:t>Use Case Inventory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_Toc403092411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447A" w:rsidRDefault="005C44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03092412" w:history="1">
        <w:r w:rsidRPr="00E71DC6">
          <w:rPr>
            <w:rStyle w:val="Hyperlink"/>
            <w:rFonts w:ascii="Arial" w:hAnsi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71DC6">
          <w:rPr>
            <w:rStyle w:val="Hyperlink"/>
            <w:rFonts w:ascii="Arial" w:hAnsi="Arial" w:cs="Arial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_Toc403092412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447A" w:rsidRDefault="005C447A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03092413" w:history="1">
        <w:r w:rsidRPr="00E71DC6">
          <w:rPr>
            <w:rStyle w:val="Hyperlink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Pr="00E71DC6">
          <w:rPr>
            <w:rStyle w:val="Hyperlink"/>
            <w:rFonts w:ascii="Arial" w:hAnsi="Arial" w:cs="Arial"/>
            <w:noProof/>
          </w:rPr>
          <w:t>User Scenarios – 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_Toc403092413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58C" w:rsidRPr="00827613" w:rsidRDefault="00B44A73">
      <w:pPr>
        <w:pStyle w:val="TOC1"/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fldChar w:fldCharType="end"/>
      </w:r>
      <w:r w:rsidR="00F822EC">
        <w:rPr>
          <w:rFonts w:ascii="Arial" w:hAnsi="Arial" w:cs="Arial"/>
          <w:szCs w:val="22"/>
        </w:rPr>
        <w:t xml:space="preserve"> </w:t>
      </w:r>
    </w:p>
    <w:p w:rsidR="0024558C" w:rsidRPr="00827613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27613">
        <w:rPr>
          <w:rFonts w:ascii="Arial" w:hAnsi="Arial" w:cs="Arial"/>
          <w:szCs w:val="22"/>
        </w:rPr>
        <w:br w:type="page"/>
      </w:r>
    </w:p>
    <w:p w:rsidR="0024558C" w:rsidRPr="00827613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403092408"/>
      <w:bookmarkEnd w:id="0"/>
      <w:r w:rsidRPr="00827613">
        <w:rPr>
          <w:rFonts w:ascii="Arial" w:hAnsi="Arial" w:cs="Arial"/>
          <w:color w:val="auto"/>
          <w:sz w:val="22"/>
          <w:szCs w:val="22"/>
        </w:rPr>
        <w:t>Overview</w:t>
      </w:r>
      <w:bookmarkEnd w:id="1"/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 w:val="20"/>
        </w:rPr>
      </w:pPr>
      <w:r w:rsidRPr="00827613">
        <w:rPr>
          <w:rFonts w:ascii="Arial" w:hAnsi="Arial" w:cs="Arial"/>
          <w:sz w:val="20"/>
        </w:rPr>
        <w:t xml:space="preserve">This document will show a detailed set of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 diagrams </w:t>
      </w:r>
      <w:r w:rsidR="00827613">
        <w:rPr>
          <w:rFonts w:ascii="Arial" w:hAnsi="Arial" w:cs="Arial"/>
          <w:sz w:val="20"/>
        </w:rPr>
        <w:t>to describe</w:t>
      </w:r>
      <w:r w:rsidRPr="00827613">
        <w:rPr>
          <w:rFonts w:ascii="Arial" w:hAnsi="Arial" w:cs="Arial"/>
          <w:sz w:val="20"/>
        </w:rPr>
        <w:t xml:space="preserve"> interactions between the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s defined for the system and the actors. In addition,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403092409"/>
      <w:r w:rsidRPr="00827613">
        <w:rPr>
          <w:rFonts w:ascii="Arial" w:hAnsi="Arial" w:cs="Arial"/>
          <w:color w:val="auto"/>
          <w:sz w:val="22"/>
          <w:szCs w:val="22"/>
        </w:rPr>
        <w:t>Use Case Mode</w:t>
      </w:r>
      <w:bookmarkEnd w:id="2"/>
      <w:bookmarkEnd w:id="3"/>
      <w:bookmarkEnd w:id="4"/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L – Release </w:t>
      </w:r>
      <w:r w:rsidR="00C31CB9">
        <w:rPr>
          <w:rFonts w:ascii="Arial" w:hAnsi="Arial" w:cs="Arial"/>
          <w:color w:val="auto"/>
          <w:sz w:val="22"/>
          <w:szCs w:val="22"/>
        </w:rPr>
        <w:t>1</w:t>
      </w:r>
      <w:bookmarkEnd w:id="5"/>
    </w:p>
    <w:p w:rsidR="00FB5C1E" w:rsidRPr="00827613" w:rsidRDefault="00925F2B" w:rsidP="00FB5C1E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403092410"/>
      <w:r w:rsidRPr="00827613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</w:p>
    <w:p w:rsidR="00925F2B" w:rsidRDefault="00FB5C1E" w:rsidP="00B539F3">
      <w:pPr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t xml:space="preserve"> </w:t>
      </w:r>
    </w:p>
    <w:p w:rsidR="002068D9" w:rsidRDefault="005C447A" w:rsidP="00B539F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object w:dxaOrig="11413" w:dyaOrig="18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5pt;height:654pt" o:ole="">
            <v:imagedata r:id="rId11" o:title=""/>
          </v:shape>
          <o:OLEObject Type="Embed" ProgID="Visio.Drawing.11" ShapeID="_x0000_i1025" DrawAspect="Content" ObjectID="_1476834255" r:id="rId12"/>
        </w:object>
      </w: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403092411"/>
      <w:r w:rsidRPr="00827613">
        <w:rPr>
          <w:rFonts w:ascii="Arial" w:hAnsi="Arial" w:cs="Arial"/>
          <w:color w:val="auto"/>
          <w:sz w:val="22"/>
          <w:szCs w:val="22"/>
        </w:rPr>
        <w:lastRenderedPageBreak/>
        <w:t>Use Case Inventory</w:t>
      </w:r>
      <w:bookmarkEnd w:id="7"/>
    </w:p>
    <w:p w:rsidR="00FB5C1E" w:rsidRPr="00827613" w:rsidRDefault="00A423EE" w:rsidP="00FB5C1E">
      <w:pPr>
        <w:pStyle w:val="ListParagraph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tbl>
      <w:tblPr>
        <w:tblW w:w="9420" w:type="dxa"/>
        <w:tblInd w:w="98" w:type="dxa"/>
        <w:tblLook w:val="04A0"/>
      </w:tblPr>
      <w:tblGrid>
        <w:gridCol w:w="1484"/>
        <w:gridCol w:w="2580"/>
        <w:gridCol w:w="2864"/>
        <w:gridCol w:w="2492"/>
      </w:tblGrid>
      <w:tr w:rsidR="001A5FAA" w:rsidRPr="00827613" w:rsidTr="00710EFC">
        <w:trPr>
          <w:trHeight w:val="31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4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26544" w:rsidRPr="00827613" w:rsidTr="00710EFC">
        <w:trPr>
          <w:trHeight w:val="150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registerNewVisitor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</w:t>
            </w:r>
            <w:r w:rsidR="00D8394B" w:rsidRPr="00827613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on FERS in order to view, register for and unregister from local events.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loginVisitor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Visitor logging into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12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updateVisitorInfo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logged in Visitor updating their personal information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26544" w:rsidRPr="00827613" w:rsidTr="00710EFC">
        <w:trPr>
          <w:trHeight w:val="18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registerForNewEvent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registering for an event. The event has to have seats available and the visitor has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have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not registered for it previously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unregisterFromEvent 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unregistering from an event. 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FERS_UC_6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viewEvents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being able to view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Portal and also in the Event Catalog pages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FERS_UC_7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A08A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searchEventlist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being able to view and search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Portal and Event Catalog pages.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 can be searched using the search text box and the button.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5217C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 w:rsidR="000B6A6A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insertEvent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5217C" w:rsidRPr="00827613" w:rsidRDefault="0025217C" w:rsidP="00BE1990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="00680D2D">
              <w:rPr>
                <w:rFonts w:ascii="Arial" w:hAnsi="Arial" w:cs="Arial"/>
                <w:color w:val="000000"/>
                <w:sz w:val="20"/>
                <w:lang w:val="en-US"/>
              </w:rPr>
              <w:t>Portal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17C" w:rsidRPr="00827613" w:rsidRDefault="0007485C" w:rsidP="0007485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CD407E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B104D6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B104D6" w:rsidP="000B6A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 w:rsidR="000B6A6A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D76CF6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="00B104D6">
              <w:rPr>
                <w:rFonts w:ascii="Arial" w:hAnsi="Arial" w:cs="Arial"/>
                <w:color w:val="000000"/>
                <w:sz w:val="20"/>
                <w:lang w:val="en-US"/>
              </w:rPr>
              <w:t>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104D6" w:rsidRPr="00827613" w:rsidRDefault="00B104D6" w:rsidP="008B683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 w:rsidR="00857C09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BE1990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04D6" w:rsidRPr="00827613" w:rsidRDefault="00B104D6" w:rsidP="00B43686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B43686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710EFC" w:rsidRPr="00827613" w:rsidTr="000B6A6A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0B6A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 w:rsidR="000B6A6A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deleteEvent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10EFC" w:rsidRPr="00827613" w:rsidRDefault="00710EFC" w:rsidP="008B683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8B6831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0EFC" w:rsidRPr="00827613" w:rsidRDefault="00710EFC" w:rsidP="009D4F50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9D4F50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B6831" w:rsidRPr="00827613" w:rsidTr="001C29CE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B6831" w:rsidRPr="00827613" w:rsidRDefault="008B6831" w:rsidP="001C29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FERS_UC_11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B6831" w:rsidRDefault="008B6831" w:rsidP="001C29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updateVisitorsPassword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B6831" w:rsidRPr="00827613" w:rsidRDefault="008B6831" w:rsidP="008B683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updating their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password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6831" w:rsidRPr="00827613" w:rsidRDefault="008B6831" w:rsidP="008B683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Visitor must be logged in to update their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password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</w:tbl>
    <w:p w:rsidR="002068D9" w:rsidRPr="00827613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403092412"/>
      <w:r w:rsidRPr="00827613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827613" w:rsidRDefault="00B701D5" w:rsidP="003E2F1B">
      <w:pPr>
        <w:rPr>
          <w:rFonts w:ascii="Arial" w:hAnsi="Arial" w:cs="Arial"/>
          <w:b/>
        </w:rPr>
      </w:pPr>
      <w:r w:rsidRPr="00827613">
        <w:rPr>
          <w:rFonts w:ascii="Arial" w:hAnsi="Arial" w:cs="Arial"/>
          <w:b/>
        </w:rPr>
        <w:t xml:space="preserve">Release </w:t>
      </w:r>
      <w:r w:rsidR="00C31CB9">
        <w:rPr>
          <w:rFonts w:ascii="Arial" w:hAnsi="Arial" w:cs="Arial"/>
          <w:b/>
        </w:rPr>
        <w:t>1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827613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827613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827613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827613" w:rsidTr="000B6A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  <w:tr w:rsidR="00A17295" w:rsidRPr="00827613" w:rsidTr="000B6A6A">
        <w:trPr>
          <w:trHeight w:val="683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295" w:rsidRPr="00827613" w:rsidRDefault="001C38E4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Admin</w:t>
            </w:r>
            <w:r w:rsidR="00FC32F8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A17295" w:rsidRPr="00827613" w:rsidRDefault="00A90685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An Admin User</w:t>
            </w:r>
            <w:r w:rsidR="001C38E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is an registered user of the website</w:t>
            </w:r>
            <w:r w:rsidR="0008261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who can insert, update and delete events</w:t>
            </w:r>
          </w:p>
        </w:tc>
      </w:tr>
    </w:tbl>
    <w:p w:rsidR="0048386A" w:rsidRPr="00827613" w:rsidRDefault="0048386A" w:rsidP="003E2F1B">
      <w:pPr>
        <w:rPr>
          <w:rFonts w:ascii="Arial" w:hAnsi="Arial" w:cs="Arial"/>
          <w:b/>
        </w:rPr>
      </w:pPr>
    </w:p>
    <w:p w:rsidR="00404173" w:rsidRPr="00827613" w:rsidRDefault="00404173" w:rsidP="003E2F1B">
      <w:pPr>
        <w:rPr>
          <w:rFonts w:ascii="Arial" w:hAnsi="Arial" w:cs="Arial"/>
          <w:b/>
        </w:rPr>
      </w:pPr>
    </w:p>
    <w:p w:rsidR="00443F3E" w:rsidRPr="00827613" w:rsidRDefault="00443F3E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403092413"/>
      <w:r w:rsidRPr="00827613">
        <w:rPr>
          <w:rFonts w:ascii="Arial" w:hAnsi="Arial" w:cs="Arial"/>
          <w:color w:val="auto"/>
          <w:sz w:val="22"/>
          <w:szCs w:val="22"/>
        </w:rPr>
        <w:t>User Scenarios</w:t>
      </w:r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 – Release </w:t>
      </w:r>
      <w:r w:rsidR="00790054">
        <w:rPr>
          <w:rFonts w:ascii="Arial" w:hAnsi="Arial" w:cs="Arial"/>
          <w:color w:val="auto"/>
          <w:sz w:val="22"/>
          <w:szCs w:val="22"/>
        </w:rPr>
        <w:t>1</w:t>
      </w:r>
      <w:bookmarkEnd w:id="9"/>
    </w:p>
    <w:p w:rsidR="00443F3E" w:rsidRPr="00827613" w:rsidRDefault="00B701D5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p w:rsidR="00404173" w:rsidRPr="00827613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3"/>
        <w:gridCol w:w="3334"/>
        <w:gridCol w:w="3828"/>
      </w:tblGrid>
      <w:tr w:rsidR="001B2E49" w:rsidRPr="00827613" w:rsidTr="00741705">
        <w:trPr>
          <w:trHeight w:val="615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827613" w:rsidTr="00741705">
        <w:trPr>
          <w:trHeight w:val="12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chooses to register and fills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out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of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his personal information (including login credentials) to access the site.</w:t>
            </w:r>
          </w:p>
        </w:tc>
      </w:tr>
      <w:tr w:rsidR="001B2E49" w:rsidRPr="00827613" w:rsidTr="00741705">
        <w:trPr>
          <w:trHeight w:val="1500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6C788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827613" w:rsidTr="00741705">
        <w:trPr>
          <w:trHeight w:val="24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realizes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the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time conflict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an event he already registered for.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unregister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B74B82" w:rsidTr="00741705">
        <w:trPr>
          <w:trHeight w:val="150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1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B74B82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Update V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information page, makes a few changes in the form and saves them.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FERS_SC_5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 xml:space="preserve">Codington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Portal or Event Catalog page) and Search for an Event 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A423EE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could </w:t>
            </w:r>
            <w:r w:rsidR="00B74B82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also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use the Search Events list,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5D18F2"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 and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list of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E269F7" w:rsidRDefault="00A423EE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 xml:space="preserve">John </w:t>
            </w:r>
            <w:proofErr w:type="spellStart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Doe</w:t>
            </w:r>
            <w:proofErr w:type="spellEnd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 xml:space="preserve"> (</w:t>
            </w:r>
            <w:proofErr w:type="spellStart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Visitor</w:t>
            </w:r>
            <w:proofErr w:type="spellEnd"/>
            <w:r w:rsidRPr="00E269F7">
              <w:rPr>
                <w:rFonts w:ascii="Arial" w:hAnsi="Arial" w:cs="Arial"/>
                <w:color w:val="000000"/>
                <w:sz w:val="20"/>
                <w:lang w:val="es-E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event list by using up or down arrows to view a sorted list of events.</w:t>
            </w:r>
          </w:p>
          <w:p w:rsidR="005D18F2" w:rsidRPr="00B74B82" w:rsidRDefault="005D18F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5D18F2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Sort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functionality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</w:tc>
      </w:tr>
      <w:tr w:rsidR="00741705" w:rsidRPr="00B74B82" w:rsidTr="00BF55DA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0653C1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1705" w:rsidRPr="00B74B82" w:rsidRDefault="00741705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23738C">
              <w:rPr>
                <w:rFonts w:ascii="Arial" w:hAnsi="Arial" w:cs="Arial"/>
                <w:color w:val="000000"/>
                <w:sz w:val="20"/>
                <w:lang w:val="en-US"/>
              </w:rPr>
              <w:t>Insert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08240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="002E5D10">
              <w:rPr>
                <w:rFonts w:ascii="Arial" w:hAnsi="Arial" w:cs="Arial"/>
                <w:color w:val="000000"/>
                <w:sz w:val="20"/>
                <w:lang w:val="en-US"/>
              </w:rPr>
              <w:t>dmin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741705" w:rsidRPr="00B74B82" w:rsidRDefault="00741705" w:rsidP="00A049F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443AAC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Add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lastRenderedPageBreak/>
              <w:t xml:space="preserve">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new inserted event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BF55DA" w:rsidRPr="00B74B82" w:rsidTr="00E269F7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</w:t>
            </w:r>
            <w:r w:rsidR="00E269F7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F55DA" w:rsidRPr="00B74B82" w:rsidRDefault="00BF55DA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CD566B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 w:rsidR="00E269F7"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</w:t>
            </w:r>
            <w:r w:rsidR="0000057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BF55DA" w:rsidRPr="00B74B82" w:rsidRDefault="00BF55DA" w:rsidP="007201E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796096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</w:t>
            </w:r>
            <w:r w:rsidR="007201E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 deleted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E269F7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269F7" w:rsidRPr="00B74B82" w:rsidRDefault="00E269F7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FERS_SC_9 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Codington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E269F7" w:rsidRPr="00B74B82" w:rsidRDefault="00E269F7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E269F7" w:rsidRPr="00B74B82" w:rsidRDefault="00E269F7" w:rsidP="00E269F7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Update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is updated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</w:tbl>
    <w:p w:rsidR="001B2E49" w:rsidRPr="00B74B82" w:rsidRDefault="001B2E49" w:rsidP="00925F2B">
      <w:pPr>
        <w:rPr>
          <w:rFonts w:ascii="Arial" w:hAnsi="Arial" w:cs="Arial"/>
          <w:sz w:val="20"/>
        </w:rPr>
      </w:pPr>
    </w:p>
    <w:p w:rsidR="007D4FFA" w:rsidRPr="00B74B82" w:rsidRDefault="003A7D26" w:rsidP="00925F2B">
      <w:pPr>
        <w:rPr>
          <w:rFonts w:ascii="Arial" w:hAnsi="Arial" w:cs="Arial"/>
          <w:sz w:val="20"/>
        </w:rPr>
      </w:pPr>
      <w:r w:rsidRPr="00B74B82">
        <w:rPr>
          <w:rFonts w:ascii="Arial" w:hAnsi="Arial" w:cs="Arial"/>
          <w:b/>
          <w:sz w:val="20"/>
        </w:rPr>
        <w:t>Note</w:t>
      </w:r>
      <w:r w:rsidR="0048386A" w:rsidRPr="00B74B82">
        <w:rPr>
          <w:rFonts w:ascii="Arial" w:hAnsi="Arial" w:cs="Arial"/>
          <w:sz w:val="20"/>
        </w:rPr>
        <w:t xml:space="preserve">: </w:t>
      </w:r>
    </w:p>
    <w:p w:rsidR="007D4FFA" w:rsidRPr="00B74B82" w:rsidRDefault="0048386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 xml:space="preserve">Persona – John </w:t>
      </w:r>
      <w:r w:rsidR="003A7D26" w:rsidRPr="00B74B82">
        <w:rPr>
          <w:rFonts w:ascii="Arial" w:hAnsi="Arial" w:cs="Arial"/>
          <w:sz w:val="20"/>
        </w:rPr>
        <w:t xml:space="preserve">Doe is </w:t>
      </w:r>
      <w:r w:rsidR="00512CCE">
        <w:rPr>
          <w:rFonts w:ascii="Arial" w:hAnsi="Arial" w:cs="Arial"/>
          <w:sz w:val="20"/>
        </w:rPr>
        <w:t>a</w:t>
      </w:r>
      <w:r w:rsidR="003A7D26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>registered visitor</w:t>
      </w:r>
      <w:r w:rsidR="003A7D26" w:rsidRPr="00B74B82">
        <w:rPr>
          <w:rFonts w:ascii="Arial" w:hAnsi="Arial" w:cs="Arial"/>
          <w:sz w:val="20"/>
        </w:rPr>
        <w:t xml:space="preserve"> </w:t>
      </w:r>
      <w:r w:rsidR="00512CCE">
        <w:rPr>
          <w:rFonts w:ascii="Arial" w:hAnsi="Arial" w:cs="Arial"/>
          <w:sz w:val="20"/>
        </w:rPr>
        <w:t>who</w:t>
      </w:r>
      <w:r w:rsidR="003A7D26" w:rsidRPr="00B74B82">
        <w:rPr>
          <w:rFonts w:ascii="Arial" w:hAnsi="Arial" w:cs="Arial"/>
          <w:sz w:val="20"/>
        </w:rPr>
        <w:t xml:space="preserve"> interacts with the system</w:t>
      </w:r>
      <w:r w:rsidRPr="00B74B82">
        <w:rPr>
          <w:rFonts w:ascii="Arial" w:hAnsi="Arial" w:cs="Arial"/>
          <w:sz w:val="20"/>
        </w:rPr>
        <w:t>.</w:t>
      </w:r>
      <w:r w:rsidR="00827613" w:rsidRPr="00B74B82">
        <w:rPr>
          <w:rFonts w:ascii="Arial" w:hAnsi="Arial" w:cs="Arial"/>
          <w:sz w:val="20"/>
        </w:rPr>
        <w:t xml:space="preserve"> </w:t>
      </w:r>
      <w:r w:rsidR="007D4FFA" w:rsidRPr="00B74B82">
        <w:rPr>
          <w:rFonts w:ascii="Arial" w:hAnsi="Arial" w:cs="Arial"/>
          <w:sz w:val="20"/>
        </w:rPr>
        <w:t>Refer to the Personas document.</w:t>
      </w:r>
    </w:p>
    <w:p w:rsidR="007D4FFA" w:rsidRPr="00B74B82" w:rsidRDefault="007D4FF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>User Scenario Steps can also be documented. This will help in creating the Sequence Diagrams.</w:t>
      </w:r>
      <w:r w:rsidR="00827613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 xml:space="preserve">Refer to the Interaction diagram deliverables for the respective Use </w:t>
      </w:r>
      <w:r w:rsidR="00512CCE">
        <w:rPr>
          <w:rFonts w:ascii="Arial" w:hAnsi="Arial" w:cs="Arial"/>
          <w:sz w:val="20"/>
        </w:rPr>
        <w:t>C</w:t>
      </w:r>
      <w:r w:rsidRPr="00B74B82">
        <w:rPr>
          <w:rFonts w:ascii="Arial" w:hAnsi="Arial" w:cs="Arial"/>
          <w:sz w:val="20"/>
        </w:rPr>
        <w:t>ases.</w:t>
      </w:r>
    </w:p>
    <w:p w:rsidR="00925F2B" w:rsidRPr="00B74B82" w:rsidRDefault="00925F2B" w:rsidP="00925F2B">
      <w:pPr>
        <w:rPr>
          <w:rFonts w:ascii="Arial" w:hAnsi="Arial" w:cs="Arial"/>
          <w:sz w:val="20"/>
        </w:rPr>
      </w:pPr>
    </w:p>
    <w:p w:rsidR="003E2F1B" w:rsidRPr="00B74B82" w:rsidRDefault="003E2F1B" w:rsidP="00925F2B">
      <w:pPr>
        <w:rPr>
          <w:rFonts w:ascii="Arial" w:hAnsi="Arial" w:cs="Arial"/>
          <w:noProof/>
          <w:sz w:val="20"/>
          <w:u w:val="single"/>
          <w:lang w:val="en-US"/>
        </w:rPr>
      </w:pPr>
    </w:p>
    <w:sectPr w:rsidR="003E2F1B" w:rsidRPr="00B74B82" w:rsidSect="002068D9">
      <w:headerReference w:type="default" r:id="rId13"/>
      <w:footerReference w:type="default" r:id="rId14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5F1" w:rsidRDefault="007315F1">
      <w:r>
        <w:separator/>
      </w:r>
    </w:p>
  </w:endnote>
  <w:endnote w:type="continuationSeparator" w:id="0">
    <w:p w:rsidR="007315F1" w:rsidRDefault="00731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B74B82" w:rsidRPr="0072316C" w:rsidTr="00A20BB3">
      <w:trPr>
        <w:trHeight w:val="762"/>
      </w:trPr>
      <w:tc>
        <w:tcPr>
          <w:tcW w:w="4403" w:type="dxa"/>
        </w:tcPr>
        <w:p w:rsidR="00B74B82" w:rsidRPr="00BD5914" w:rsidRDefault="00B74B82" w:rsidP="006E6AD9">
          <w:pPr>
            <w:pStyle w:val="Footer"/>
            <w:rPr>
              <w:sz w:val="16"/>
              <w:lang w:eastAsia="en-US"/>
            </w:rPr>
          </w:pPr>
          <w:r w:rsidRPr="00BD5914">
            <w:rPr>
              <w:noProof/>
              <w:sz w:val="16"/>
              <w:lang w:eastAsia="ko-KR"/>
            </w:rPr>
            <w:t>Copyright © 2012 Accenture All Rights Reserved.</w:t>
          </w:r>
          <w:r w:rsidR="00B44A73" w:rsidRPr="00B44A73">
            <w:rPr>
              <w:noProof/>
              <w:sz w:val="16"/>
              <w:lang w:eastAsia="ko-KR"/>
            </w:rPr>
            <w:pict>
              <v:line id="_x0000_s2050" style="position:absolute;z-index:2;mso-position-horizontal-relative:text;mso-position-vertical-relative:text" from="0,8.95pt" to="0,8.95pt"/>
            </w:pict>
          </w:r>
          <w:r w:rsidR="00B44A73" w:rsidRPr="00B44A73">
            <w:rPr>
              <w:noProof/>
              <w:sz w:val="16"/>
              <w:lang w:eastAsia="ko-KR"/>
            </w:rPr>
            <w:pict>
              <v:line id="_x0000_s204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B74B82" w:rsidRPr="00BD5914" w:rsidRDefault="00B44A73" w:rsidP="006E6AD9">
          <w:pPr>
            <w:pStyle w:val="Footer"/>
            <w:rPr>
              <w:sz w:val="16"/>
              <w:lang w:eastAsia="en-US"/>
            </w:rPr>
          </w:pPr>
          <w:r w:rsidRPr="00BD5914">
            <w:rPr>
              <w:rStyle w:val="PageNumber"/>
              <w:sz w:val="16"/>
              <w:lang w:eastAsia="en-US"/>
            </w:rPr>
            <w:fldChar w:fldCharType="begin"/>
          </w:r>
          <w:r w:rsidR="00B74B82" w:rsidRPr="00BD5914">
            <w:rPr>
              <w:rStyle w:val="PageNumber"/>
              <w:sz w:val="16"/>
              <w:lang w:eastAsia="en-US"/>
            </w:rPr>
            <w:instrText xml:space="preserve"> PAGE </w:instrText>
          </w:r>
          <w:r w:rsidRPr="00BD5914">
            <w:rPr>
              <w:rStyle w:val="PageNumber"/>
              <w:sz w:val="16"/>
              <w:lang w:eastAsia="en-US"/>
            </w:rPr>
            <w:fldChar w:fldCharType="separate"/>
          </w:r>
          <w:r w:rsidR="005C447A">
            <w:rPr>
              <w:rStyle w:val="PageNumber"/>
              <w:noProof/>
              <w:sz w:val="16"/>
              <w:lang w:eastAsia="en-US"/>
            </w:rPr>
            <w:t>1</w:t>
          </w:r>
          <w:r w:rsidRPr="00BD5914">
            <w:rPr>
              <w:rStyle w:val="PageNumber"/>
              <w:sz w:val="16"/>
              <w:lang w:eastAsia="en-US"/>
            </w:rPr>
            <w:fldChar w:fldCharType="end"/>
          </w:r>
        </w:p>
      </w:tc>
      <w:tc>
        <w:tcPr>
          <w:tcW w:w="3652" w:type="dxa"/>
        </w:tcPr>
        <w:p w:rsidR="00B74B82" w:rsidRPr="00BD5914" w:rsidRDefault="00B44A73" w:rsidP="00827613">
          <w:pPr>
            <w:pStyle w:val="Footer"/>
            <w:jc w:val="right"/>
            <w:rPr>
              <w:sz w:val="16"/>
              <w:lang w:eastAsia="en-US"/>
            </w:rPr>
          </w:pPr>
          <w:fldSimple w:instr=" FILENAME   \* MERGEFORMAT ">
            <w:r w:rsidR="00B74B82" w:rsidRPr="00BD5914">
              <w:rPr>
                <w:noProof/>
                <w:sz w:val="16"/>
                <w:lang w:eastAsia="en-US"/>
              </w:rPr>
              <w:t>UseCaseDiag_FERS_R2_REF</w:t>
            </w:r>
          </w:fldSimple>
        </w:p>
      </w:tc>
    </w:tr>
  </w:tbl>
  <w:p w:rsidR="00B74B82" w:rsidRPr="00D84849" w:rsidRDefault="00B74B82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5F1" w:rsidRDefault="007315F1">
      <w:r>
        <w:separator/>
      </w:r>
    </w:p>
  </w:footnote>
  <w:footnote w:type="continuationSeparator" w:id="0">
    <w:p w:rsidR="007315F1" w:rsidRDefault="007315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4B82" w:rsidRPr="00D84E40" w:rsidTr="00A20BB3">
      <w:trPr>
        <w:trHeight w:val="247"/>
      </w:trPr>
      <w:tc>
        <w:tcPr>
          <w:tcW w:w="3798" w:type="dxa"/>
        </w:tcPr>
        <w:p w:rsidR="00B74B82" w:rsidRPr="009C5DB3" w:rsidRDefault="00B74B82" w:rsidP="000151CE">
          <w:pPr>
            <w:pStyle w:val="Header"/>
            <w:rPr>
              <w:lang w:eastAsia="en-US"/>
            </w:rPr>
          </w:pPr>
          <w:r>
            <w:rPr>
              <w:lang w:eastAsia="en-US"/>
            </w:rPr>
            <w:t xml:space="preserve">Application </w:t>
          </w:r>
          <w:r w:rsidRPr="009C5DB3">
            <w:rPr>
              <w:lang w:eastAsia="en-US"/>
            </w:rPr>
            <w:t>Delivery Fundamentals</w:t>
          </w:r>
          <w:r>
            <w:rPr>
              <w:lang w:eastAsia="en-US"/>
            </w:rPr>
            <w:t xml:space="preserve"> 2.0</w:t>
          </w:r>
          <w:r w:rsidRPr="009C5DB3">
            <w:rPr>
              <w:lang w:eastAsia="en-US"/>
            </w:rPr>
            <w:t xml:space="preserve">: Java </w:t>
          </w:r>
        </w:p>
      </w:tc>
      <w:tc>
        <w:tcPr>
          <w:tcW w:w="2520" w:type="dxa"/>
        </w:tcPr>
        <w:p w:rsidR="00B74B82" w:rsidRPr="009C5DB3" w:rsidRDefault="00B74B82" w:rsidP="006E6AD9">
          <w:pPr>
            <w:pStyle w:val="Header"/>
            <w:rPr>
              <w:lang w:eastAsia="en-US"/>
            </w:rPr>
          </w:pPr>
        </w:p>
      </w:tc>
      <w:tc>
        <w:tcPr>
          <w:tcW w:w="3870" w:type="dxa"/>
        </w:tcPr>
        <w:p w:rsidR="00B74B82" w:rsidRPr="00A46D8B" w:rsidRDefault="00B74B82" w:rsidP="00A46D8B">
          <w:pPr>
            <w:pStyle w:val="Header"/>
            <w:jc w:val="right"/>
            <w:rPr>
              <w:lang w:eastAsia="en-US"/>
            </w:rPr>
          </w:pPr>
          <w:r>
            <w:rPr>
              <w:lang w:eastAsia="en-US"/>
            </w:rPr>
            <w:t>Weeks 3,4 Sample Application</w:t>
          </w:r>
        </w:p>
      </w:tc>
    </w:tr>
  </w:tbl>
  <w:p w:rsidR="00B74B82" w:rsidRPr="00D84849" w:rsidRDefault="00B74B82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057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3C1"/>
    <w:rsid w:val="0006595D"/>
    <w:rsid w:val="00065C8C"/>
    <w:rsid w:val="0007485C"/>
    <w:rsid w:val="00082404"/>
    <w:rsid w:val="0008261C"/>
    <w:rsid w:val="00082B10"/>
    <w:rsid w:val="000A0DAB"/>
    <w:rsid w:val="000B2B2C"/>
    <w:rsid w:val="000B4F68"/>
    <w:rsid w:val="000B6A6A"/>
    <w:rsid w:val="000B7312"/>
    <w:rsid w:val="000C23EA"/>
    <w:rsid w:val="000C29BA"/>
    <w:rsid w:val="000F0C8E"/>
    <w:rsid w:val="000F724D"/>
    <w:rsid w:val="00114CC4"/>
    <w:rsid w:val="001262A6"/>
    <w:rsid w:val="00126544"/>
    <w:rsid w:val="00131C72"/>
    <w:rsid w:val="0013229B"/>
    <w:rsid w:val="00135433"/>
    <w:rsid w:val="00147CCD"/>
    <w:rsid w:val="00150C59"/>
    <w:rsid w:val="00161F2C"/>
    <w:rsid w:val="00167551"/>
    <w:rsid w:val="00175C9A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38E4"/>
    <w:rsid w:val="001E32DC"/>
    <w:rsid w:val="001E3554"/>
    <w:rsid w:val="001E7771"/>
    <w:rsid w:val="001F12AA"/>
    <w:rsid w:val="001F27E1"/>
    <w:rsid w:val="002015D2"/>
    <w:rsid w:val="002068D9"/>
    <w:rsid w:val="002147F3"/>
    <w:rsid w:val="00223609"/>
    <w:rsid w:val="002250C2"/>
    <w:rsid w:val="00232A47"/>
    <w:rsid w:val="00232D7D"/>
    <w:rsid w:val="00235F0A"/>
    <w:rsid w:val="0023738C"/>
    <w:rsid w:val="0024558C"/>
    <w:rsid w:val="0025217C"/>
    <w:rsid w:val="00253D43"/>
    <w:rsid w:val="00257525"/>
    <w:rsid w:val="00260610"/>
    <w:rsid w:val="002710FD"/>
    <w:rsid w:val="002862D4"/>
    <w:rsid w:val="00286C71"/>
    <w:rsid w:val="002A240A"/>
    <w:rsid w:val="002A3FF8"/>
    <w:rsid w:val="002E115F"/>
    <w:rsid w:val="002E5D10"/>
    <w:rsid w:val="002E6671"/>
    <w:rsid w:val="002F0E60"/>
    <w:rsid w:val="00307537"/>
    <w:rsid w:val="003115E1"/>
    <w:rsid w:val="00314088"/>
    <w:rsid w:val="00333065"/>
    <w:rsid w:val="00343B8E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1716"/>
    <w:rsid w:val="003C56D8"/>
    <w:rsid w:val="003D01D5"/>
    <w:rsid w:val="003D2038"/>
    <w:rsid w:val="003E19C4"/>
    <w:rsid w:val="003E2F1B"/>
    <w:rsid w:val="003E6C4E"/>
    <w:rsid w:val="003F50A3"/>
    <w:rsid w:val="00404173"/>
    <w:rsid w:val="00407808"/>
    <w:rsid w:val="00410B41"/>
    <w:rsid w:val="00426879"/>
    <w:rsid w:val="00433CC5"/>
    <w:rsid w:val="00433CEC"/>
    <w:rsid w:val="004348A9"/>
    <w:rsid w:val="00437FBC"/>
    <w:rsid w:val="00443AAC"/>
    <w:rsid w:val="00443F3E"/>
    <w:rsid w:val="0044519A"/>
    <w:rsid w:val="00447A9D"/>
    <w:rsid w:val="00461435"/>
    <w:rsid w:val="0046325B"/>
    <w:rsid w:val="0048386A"/>
    <w:rsid w:val="0049524A"/>
    <w:rsid w:val="004A3D12"/>
    <w:rsid w:val="004D071D"/>
    <w:rsid w:val="004E59A1"/>
    <w:rsid w:val="004E6367"/>
    <w:rsid w:val="004E7107"/>
    <w:rsid w:val="004F128F"/>
    <w:rsid w:val="004F5499"/>
    <w:rsid w:val="004F7162"/>
    <w:rsid w:val="005049C2"/>
    <w:rsid w:val="00512CCE"/>
    <w:rsid w:val="00513E55"/>
    <w:rsid w:val="00524001"/>
    <w:rsid w:val="005246BC"/>
    <w:rsid w:val="00531610"/>
    <w:rsid w:val="0053458C"/>
    <w:rsid w:val="00537876"/>
    <w:rsid w:val="00545C9D"/>
    <w:rsid w:val="00556C6A"/>
    <w:rsid w:val="00571F5C"/>
    <w:rsid w:val="00572C96"/>
    <w:rsid w:val="0057557A"/>
    <w:rsid w:val="005765D2"/>
    <w:rsid w:val="0058524F"/>
    <w:rsid w:val="00590BCC"/>
    <w:rsid w:val="005953AF"/>
    <w:rsid w:val="005A47AE"/>
    <w:rsid w:val="005B00A2"/>
    <w:rsid w:val="005B0F9D"/>
    <w:rsid w:val="005C447A"/>
    <w:rsid w:val="005C7CAD"/>
    <w:rsid w:val="005D0072"/>
    <w:rsid w:val="005D18F2"/>
    <w:rsid w:val="005D28BA"/>
    <w:rsid w:val="005D5A8A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37111"/>
    <w:rsid w:val="00663F0F"/>
    <w:rsid w:val="0066790B"/>
    <w:rsid w:val="0067643A"/>
    <w:rsid w:val="00680D2D"/>
    <w:rsid w:val="006829CD"/>
    <w:rsid w:val="006872B6"/>
    <w:rsid w:val="00697732"/>
    <w:rsid w:val="006A5AB5"/>
    <w:rsid w:val="006A7598"/>
    <w:rsid w:val="006A76E4"/>
    <w:rsid w:val="006B4ACE"/>
    <w:rsid w:val="006C2CAC"/>
    <w:rsid w:val="006C788A"/>
    <w:rsid w:val="006D00CC"/>
    <w:rsid w:val="006E6AD9"/>
    <w:rsid w:val="006F00F0"/>
    <w:rsid w:val="006F37F3"/>
    <w:rsid w:val="00710EFC"/>
    <w:rsid w:val="0071376C"/>
    <w:rsid w:val="00713E9A"/>
    <w:rsid w:val="007178FF"/>
    <w:rsid w:val="007201E2"/>
    <w:rsid w:val="0072316C"/>
    <w:rsid w:val="007315F1"/>
    <w:rsid w:val="00734766"/>
    <w:rsid w:val="00741705"/>
    <w:rsid w:val="00751DC9"/>
    <w:rsid w:val="00752480"/>
    <w:rsid w:val="00752F5A"/>
    <w:rsid w:val="00754C51"/>
    <w:rsid w:val="007617A0"/>
    <w:rsid w:val="00766459"/>
    <w:rsid w:val="00790054"/>
    <w:rsid w:val="00790F82"/>
    <w:rsid w:val="00791A9F"/>
    <w:rsid w:val="007928AE"/>
    <w:rsid w:val="00796096"/>
    <w:rsid w:val="007A6CD3"/>
    <w:rsid w:val="007C5224"/>
    <w:rsid w:val="007D4FFA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27613"/>
    <w:rsid w:val="008443A3"/>
    <w:rsid w:val="008505C1"/>
    <w:rsid w:val="00851EE2"/>
    <w:rsid w:val="00857C09"/>
    <w:rsid w:val="00866CEF"/>
    <w:rsid w:val="00882C51"/>
    <w:rsid w:val="008931AC"/>
    <w:rsid w:val="00895A53"/>
    <w:rsid w:val="00896070"/>
    <w:rsid w:val="008960F0"/>
    <w:rsid w:val="008A08A2"/>
    <w:rsid w:val="008B467F"/>
    <w:rsid w:val="008B4C2E"/>
    <w:rsid w:val="008B6831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646BA"/>
    <w:rsid w:val="0096503D"/>
    <w:rsid w:val="00986D99"/>
    <w:rsid w:val="00991E46"/>
    <w:rsid w:val="009A772C"/>
    <w:rsid w:val="009C295C"/>
    <w:rsid w:val="009C726D"/>
    <w:rsid w:val="009D4F50"/>
    <w:rsid w:val="009D52D9"/>
    <w:rsid w:val="009E430F"/>
    <w:rsid w:val="009E53B1"/>
    <w:rsid w:val="00A02EF4"/>
    <w:rsid w:val="00A049F9"/>
    <w:rsid w:val="00A06197"/>
    <w:rsid w:val="00A11CE5"/>
    <w:rsid w:val="00A169AC"/>
    <w:rsid w:val="00A17295"/>
    <w:rsid w:val="00A20BB3"/>
    <w:rsid w:val="00A20CBA"/>
    <w:rsid w:val="00A27182"/>
    <w:rsid w:val="00A32D86"/>
    <w:rsid w:val="00A400E4"/>
    <w:rsid w:val="00A41997"/>
    <w:rsid w:val="00A423EE"/>
    <w:rsid w:val="00A457D3"/>
    <w:rsid w:val="00A46D8B"/>
    <w:rsid w:val="00A56482"/>
    <w:rsid w:val="00A56EE2"/>
    <w:rsid w:val="00A6003A"/>
    <w:rsid w:val="00A73F1B"/>
    <w:rsid w:val="00A90685"/>
    <w:rsid w:val="00A93A58"/>
    <w:rsid w:val="00A93AB1"/>
    <w:rsid w:val="00AA1F6C"/>
    <w:rsid w:val="00AA3CFB"/>
    <w:rsid w:val="00AA76D0"/>
    <w:rsid w:val="00AB7C5D"/>
    <w:rsid w:val="00AC33BB"/>
    <w:rsid w:val="00AC60E6"/>
    <w:rsid w:val="00AD1173"/>
    <w:rsid w:val="00AD6718"/>
    <w:rsid w:val="00B1038D"/>
    <w:rsid w:val="00B104D6"/>
    <w:rsid w:val="00B16DDF"/>
    <w:rsid w:val="00B21750"/>
    <w:rsid w:val="00B3268D"/>
    <w:rsid w:val="00B32B0A"/>
    <w:rsid w:val="00B338C8"/>
    <w:rsid w:val="00B43686"/>
    <w:rsid w:val="00B44A73"/>
    <w:rsid w:val="00B454F2"/>
    <w:rsid w:val="00B539F3"/>
    <w:rsid w:val="00B64DD6"/>
    <w:rsid w:val="00B67B3A"/>
    <w:rsid w:val="00B701D5"/>
    <w:rsid w:val="00B74B82"/>
    <w:rsid w:val="00B815CC"/>
    <w:rsid w:val="00B81EE3"/>
    <w:rsid w:val="00B85A3C"/>
    <w:rsid w:val="00B87981"/>
    <w:rsid w:val="00BA16D2"/>
    <w:rsid w:val="00BA2C4C"/>
    <w:rsid w:val="00BA4604"/>
    <w:rsid w:val="00BA7C1F"/>
    <w:rsid w:val="00BB37FF"/>
    <w:rsid w:val="00BB41EB"/>
    <w:rsid w:val="00BD5914"/>
    <w:rsid w:val="00BD5B46"/>
    <w:rsid w:val="00BE1990"/>
    <w:rsid w:val="00BE2725"/>
    <w:rsid w:val="00BE4FFF"/>
    <w:rsid w:val="00BF55DA"/>
    <w:rsid w:val="00C05556"/>
    <w:rsid w:val="00C21DAD"/>
    <w:rsid w:val="00C31CB9"/>
    <w:rsid w:val="00C332BF"/>
    <w:rsid w:val="00C334F3"/>
    <w:rsid w:val="00C47660"/>
    <w:rsid w:val="00C6048A"/>
    <w:rsid w:val="00C61E25"/>
    <w:rsid w:val="00C63D8F"/>
    <w:rsid w:val="00C66BF5"/>
    <w:rsid w:val="00C67FF1"/>
    <w:rsid w:val="00C8292B"/>
    <w:rsid w:val="00C86AD2"/>
    <w:rsid w:val="00C87967"/>
    <w:rsid w:val="00C91A75"/>
    <w:rsid w:val="00C91BD0"/>
    <w:rsid w:val="00C950F5"/>
    <w:rsid w:val="00CA102C"/>
    <w:rsid w:val="00CA3CE0"/>
    <w:rsid w:val="00CA4B74"/>
    <w:rsid w:val="00CD407E"/>
    <w:rsid w:val="00CD566B"/>
    <w:rsid w:val="00CE0276"/>
    <w:rsid w:val="00CF2E2E"/>
    <w:rsid w:val="00D42D48"/>
    <w:rsid w:val="00D503D6"/>
    <w:rsid w:val="00D50BF4"/>
    <w:rsid w:val="00D52497"/>
    <w:rsid w:val="00D639C5"/>
    <w:rsid w:val="00D65D47"/>
    <w:rsid w:val="00D707A1"/>
    <w:rsid w:val="00D76CF6"/>
    <w:rsid w:val="00D77A1F"/>
    <w:rsid w:val="00D81DEB"/>
    <w:rsid w:val="00D8394B"/>
    <w:rsid w:val="00D84849"/>
    <w:rsid w:val="00D84E40"/>
    <w:rsid w:val="00D84E8B"/>
    <w:rsid w:val="00D87BF9"/>
    <w:rsid w:val="00D91839"/>
    <w:rsid w:val="00D94EE2"/>
    <w:rsid w:val="00D95378"/>
    <w:rsid w:val="00D95743"/>
    <w:rsid w:val="00D97294"/>
    <w:rsid w:val="00DA157C"/>
    <w:rsid w:val="00DB0A6F"/>
    <w:rsid w:val="00DB3281"/>
    <w:rsid w:val="00DB334B"/>
    <w:rsid w:val="00DB33C5"/>
    <w:rsid w:val="00DC2288"/>
    <w:rsid w:val="00DD7525"/>
    <w:rsid w:val="00DE3CD8"/>
    <w:rsid w:val="00DF37EF"/>
    <w:rsid w:val="00DF3F65"/>
    <w:rsid w:val="00E14C91"/>
    <w:rsid w:val="00E25F30"/>
    <w:rsid w:val="00E269F7"/>
    <w:rsid w:val="00E30064"/>
    <w:rsid w:val="00E35C00"/>
    <w:rsid w:val="00E45B25"/>
    <w:rsid w:val="00E46770"/>
    <w:rsid w:val="00E55C77"/>
    <w:rsid w:val="00E57F02"/>
    <w:rsid w:val="00E65269"/>
    <w:rsid w:val="00E6685D"/>
    <w:rsid w:val="00E814B5"/>
    <w:rsid w:val="00E835E7"/>
    <w:rsid w:val="00E901D1"/>
    <w:rsid w:val="00E90E6A"/>
    <w:rsid w:val="00E9492D"/>
    <w:rsid w:val="00E95EEB"/>
    <w:rsid w:val="00EA21B9"/>
    <w:rsid w:val="00EA5BC8"/>
    <w:rsid w:val="00EB6C07"/>
    <w:rsid w:val="00EC2653"/>
    <w:rsid w:val="00EC282D"/>
    <w:rsid w:val="00EC7DEA"/>
    <w:rsid w:val="00ED33AE"/>
    <w:rsid w:val="00ED4E4F"/>
    <w:rsid w:val="00EE106C"/>
    <w:rsid w:val="00F046F9"/>
    <w:rsid w:val="00F04E4E"/>
    <w:rsid w:val="00F2195F"/>
    <w:rsid w:val="00F24E79"/>
    <w:rsid w:val="00F24F90"/>
    <w:rsid w:val="00F25B66"/>
    <w:rsid w:val="00F3055C"/>
    <w:rsid w:val="00F376EC"/>
    <w:rsid w:val="00F52467"/>
    <w:rsid w:val="00F67110"/>
    <w:rsid w:val="00F6756A"/>
    <w:rsid w:val="00F72102"/>
    <w:rsid w:val="00F76CEB"/>
    <w:rsid w:val="00F822EC"/>
    <w:rsid w:val="00FA20B3"/>
    <w:rsid w:val="00FA7CCA"/>
    <w:rsid w:val="00FB5C1E"/>
    <w:rsid w:val="00FC32F8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/>
      <w:b/>
      <w:caps/>
      <w:color w:val="365F91"/>
      <w:kern w:val="28"/>
      <w:sz w:val="28"/>
      <w:lang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20"/>
      <w:lang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  <w:lang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  <w:lang w:val="en-US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  <w:lang w:val="en-GB"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imes New Roman" w:hAnsi="Times New Roman"/>
      <w:sz w:val="2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imes New Roman" w:hAnsi="Times New Roman"/>
      <w:sz w:val="2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  <w:lang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  <w:lang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32"/>
      <w:szCs w:val="32"/>
      <w:lang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/>
      <w:sz w:val="20"/>
      <w:lang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  <w:lang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80D69E-B1A8-4775-843E-3CA45ABF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191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Accenture</cp:lastModifiedBy>
  <cp:revision>52</cp:revision>
  <cp:lastPrinted>2004-09-03T22:48:00Z</cp:lastPrinted>
  <dcterms:created xsi:type="dcterms:W3CDTF">2012-03-30T15:05:00Z</dcterms:created>
  <dcterms:modified xsi:type="dcterms:W3CDTF">2014-11-07T08:58:00Z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